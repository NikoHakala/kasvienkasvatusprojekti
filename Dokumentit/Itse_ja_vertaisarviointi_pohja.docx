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30" w:rsidRDefault="00317430"/>
    <w:p w:rsidR="00C17467" w:rsidRPr="00C17467" w:rsidRDefault="00C17467" w:rsidP="00C17467">
      <w:pPr>
        <w:pStyle w:val="Heading1"/>
      </w:pPr>
      <w:r w:rsidRPr="00C17467">
        <w:t>Nimi ja tiimi</w:t>
      </w:r>
    </w:p>
    <w:p w:rsidR="00C17467" w:rsidRPr="00746DD5" w:rsidRDefault="00C17467" w:rsidP="00C17467">
      <w:pPr>
        <w:rPr>
          <w:rFonts w:asciiTheme="minorHAnsi" w:hAnsiTheme="minorHAnsi" w:cstheme="minorHAnsi"/>
          <w:sz w:val="22"/>
          <w:szCs w:val="22"/>
        </w:rPr>
      </w:pPr>
    </w:p>
    <w:p w:rsidR="00C17467" w:rsidRPr="00746DD5" w:rsidRDefault="00C17467" w:rsidP="00C17467">
      <w:pPr>
        <w:rPr>
          <w:rFonts w:asciiTheme="minorHAnsi" w:hAnsiTheme="minorHAnsi" w:cstheme="minorHAnsi"/>
          <w:sz w:val="22"/>
          <w:szCs w:val="22"/>
        </w:rPr>
      </w:pPr>
      <w:r w:rsidRPr="00746DD5">
        <w:rPr>
          <w:rFonts w:asciiTheme="minorHAnsi" w:hAnsiTheme="minorHAnsi" w:cstheme="minorHAnsi"/>
          <w:sz w:val="22"/>
          <w:szCs w:val="22"/>
        </w:rPr>
        <w:t>Nimi</w:t>
      </w:r>
      <w:r w:rsidRPr="00746DD5">
        <w:rPr>
          <w:rFonts w:asciiTheme="minorHAnsi" w:hAnsiTheme="minorHAnsi" w:cstheme="minorHAnsi"/>
          <w:sz w:val="22"/>
          <w:szCs w:val="22"/>
        </w:rPr>
        <w:t xml:space="preserve"> (arvion antaja)</w:t>
      </w:r>
      <w:r w:rsidRPr="00746DD5">
        <w:rPr>
          <w:rFonts w:asciiTheme="minorHAnsi" w:hAnsiTheme="minorHAnsi" w:cstheme="minorHAnsi"/>
          <w:sz w:val="22"/>
          <w:szCs w:val="22"/>
        </w:rPr>
        <w:t>:</w:t>
      </w:r>
      <w:r w:rsidRPr="00746DD5">
        <w:rPr>
          <w:rFonts w:asciiTheme="minorHAnsi" w:hAnsiTheme="minorHAnsi" w:cstheme="minorHAnsi"/>
          <w:sz w:val="22"/>
          <w:szCs w:val="22"/>
        </w:rPr>
        <w:t xml:space="preserve"> </w:t>
      </w:r>
      <w:r w:rsidRPr="00746DD5">
        <w:rPr>
          <w:rFonts w:asciiTheme="minorHAnsi" w:hAnsiTheme="minorHAnsi" w:cstheme="minorHAnsi"/>
          <w:sz w:val="22"/>
          <w:szCs w:val="22"/>
        </w:rPr>
        <w:t xml:space="preserve"> </w:t>
      </w:r>
      <w:r w:rsidRPr="00746DD5">
        <w:rPr>
          <w:rFonts w:asciiTheme="minorHAnsi" w:hAnsiTheme="minorHAnsi" w:cstheme="minorHAnsi"/>
          <w:sz w:val="22"/>
          <w:szCs w:val="22"/>
        </w:rPr>
        <w:br/>
      </w:r>
      <w:r w:rsidRPr="00746DD5">
        <w:rPr>
          <w:rFonts w:asciiTheme="minorHAnsi" w:hAnsiTheme="minorHAnsi" w:cstheme="minorHAnsi"/>
          <w:sz w:val="22"/>
          <w:szCs w:val="22"/>
        </w:rPr>
        <w:br/>
        <w:t>Projektitiimi</w:t>
      </w:r>
      <w:r w:rsidR="00C40472" w:rsidRPr="00746DD5">
        <w:rPr>
          <w:rFonts w:asciiTheme="minorHAnsi" w:hAnsiTheme="minorHAnsi" w:cstheme="minorHAnsi"/>
          <w:sz w:val="22"/>
          <w:szCs w:val="22"/>
        </w:rPr>
        <w:t>,</w:t>
      </w:r>
      <w:r w:rsidRPr="00746DD5">
        <w:rPr>
          <w:rFonts w:asciiTheme="minorHAnsi" w:hAnsiTheme="minorHAnsi" w:cstheme="minorHAnsi"/>
          <w:sz w:val="22"/>
          <w:szCs w:val="22"/>
        </w:rPr>
        <w:t xml:space="preserve"> johon kuuluit:</w:t>
      </w:r>
    </w:p>
    <w:p w:rsidR="00C17467" w:rsidRPr="00C17467" w:rsidRDefault="00C17467" w:rsidP="00C17467">
      <w:pPr>
        <w:pStyle w:val="Heading1"/>
      </w:pPr>
      <w:r>
        <w:t>Itsearviointi</w:t>
      </w:r>
    </w:p>
    <w:p w:rsidR="00C17467" w:rsidRDefault="00C17467" w:rsidP="00C17467">
      <w:pPr>
        <w:rPr>
          <w:rFonts w:asciiTheme="minorHAnsi" w:hAnsiTheme="minorHAnsi" w:cstheme="minorHAnsi"/>
          <w:sz w:val="24"/>
          <w:szCs w:val="24"/>
        </w:rPr>
      </w:pPr>
    </w:p>
    <w:p w:rsidR="00C17467" w:rsidRPr="00665D72" w:rsidRDefault="00C17467" w:rsidP="00C17467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65D72">
        <w:rPr>
          <w:rFonts w:asciiTheme="minorHAnsi" w:hAnsiTheme="minorHAnsi" w:cstheme="minorHAnsi"/>
          <w:sz w:val="22"/>
          <w:szCs w:val="22"/>
        </w:rPr>
        <w:t>Anna osana itsellesi projektista (0</w:t>
      </w:r>
      <w:r w:rsidR="00C40472" w:rsidRPr="00665D72">
        <w:rPr>
          <w:rFonts w:asciiTheme="minorHAnsi" w:hAnsiTheme="minorHAnsi" w:cstheme="minorHAnsi"/>
          <w:sz w:val="22"/>
          <w:szCs w:val="22"/>
        </w:rPr>
        <w:t xml:space="preserve"> </w:t>
      </w:r>
      <w:r w:rsidRPr="00665D72">
        <w:rPr>
          <w:rFonts w:asciiTheme="minorHAnsi" w:hAnsiTheme="minorHAnsi" w:cstheme="minorHAnsi"/>
          <w:sz w:val="22"/>
          <w:szCs w:val="22"/>
        </w:rPr>
        <w:t>-</w:t>
      </w:r>
      <w:r w:rsidR="00C40472" w:rsidRPr="00665D72">
        <w:rPr>
          <w:rFonts w:asciiTheme="minorHAnsi" w:hAnsiTheme="minorHAnsi" w:cstheme="minorHAnsi"/>
          <w:sz w:val="22"/>
          <w:szCs w:val="22"/>
        </w:rPr>
        <w:t xml:space="preserve"> </w:t>
      </w:r>
      <w:r w:rsidRPr="00665D72">
        <w:rPr>
          <w:rFonts w:asciiTheme="minorHAnsi" w:hAnsiTheme="minorHAnsi" w:cstheme="minorHAnsi"/>
          <w:sz w:val="22"/>
          <w:szCs w:val="22"/>
        </w:rPr>
        <w:t>5):</w:t>
      </w:r>
    </w:p>
    <w:p w:rsidR="00C17467" w:rsidRPr="00665D72" w:rsidRDefault="00C17467" w:rsidP="00C17467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65D72">
        <w:rPr>
          <w:rFonts w:asciiTheme="minorHAnsi" w:hAnsiTheme="minorHAnsi" w:cstheme="minorHAnsi"/>
          <w:sz w:val="22"/>
          <w:szCs w:val="22"/>
        </w:rPr>
        <w:t>Perustele alla oleviin taulukoihin itsearviointisi: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57"/>
        <w:gridCol w:w="9221"/>
      </w:tblGrid>
      <w:tr w:rsidR="00C17467" w:rsidRPr="009078CA" w:rsidTr="00357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C17467" w:rsidRPr="00746DD5" w:rsidRDefault="00C17467" w:rsidP="00735DF4">
            <w:pPr>
              <w:rPr>
                <w:sz w:val="22"/>
                <w:szCs w:val="22"/>
              </w:rPr>
            </w:pPr>
          </w:p>
        </w:tc>
        <w:tc>
          <w:tcPr>
            <w:tcW w:w="9221" w:type="dxa"/>
          </w:tcPr>
          <w:p w:rsidR="00C17467" w:rsidRPr="00746DD5" w:rsidRDefault="00C17467" w:rsidP="00735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</w:rPr>
              <w:t>Seuraavista saavutuksista ja oppimisesta projektissa voin olla ylpeä</w:t>
            </w:r>
          </w:p>
        </w:tc>
      </w:tr>
      <w:tr w:rsidR="00C17467" w:rsidRPr="0092158F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C17467" w:rsidRPr="00746DD5" w:rsidRDefault="00C17467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9221" w:type="dxa"/>
          </w:tcPr>
          <w:p w:rsidR="00C17467" w:rsidRPr="00746DD5" w:rsidRDefault="00C17467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C17467" w:rsidRPr="00746DD5" w:rsidRDefault="00C17467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C17467" w:rsidRPr="0092158F" w:rsidTr="00357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C17467" w:rsidRPr="00746DD5" w:rsidRDefault="00C17467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9221" w:type="dxa"/>
          </w:tcPr>
          <w:p w:rsidR="00C17467" w:rsidRPr="00746DD5" w:rsidRDefault="00C17467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C17467" w:rsidRPr="00746DD5" w:rsidRDefault="00C17467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C17467" w:rsidRPr="0092158F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C17467" w:rsidRPr="00746DD5" w:rsidRDefault="00C17467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9221" w:type="dxa"/>
          </w:tcPr>
          <w:p w:rsidR="00C17467" w:rsidRPr="00746DD5" w:rsidRDefault="00C17467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C17467" w:rsidRPr="00746DD5" w:rsidRDefault="00C17467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C17467" w:rsidRPr="0092158F" w:rsidTr="00357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C17467" w:rsidRPr="00746DD5" w:rsidRDefault="00C17467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9221" w:type="dxa"/>
          </w:tcPr>
          <w:p w:rsidR="00C17467" w:rsidRPr="00746DD5" w:rsidRDefault="00C17467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C17467" w:rsidRPr="00746DD5" w:rsidRDefault="00C17467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C17467" w:rsidRPr="0092158F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C17467" w:rsidRPr="00746DD5" w:rsidRDefault="00C17467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9221" w:type="dxa"/>
          </w:tcPr>
          <w:p w:rsidR="00C17467" w:rsidRPr="00746DD5" w:rsidRDefault="00C17467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C17467" w:rsidRPr="00746DD5" w:rsidRDefault="00C17467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</w:tbl>
    <w:p w:rsidR="00C17467" w:rsidRDefault="00C17467" w:rsidP="00C17467">
      <w:pPr>
        <w:spacing w:after="200" w:line="276" w:lineRule="auto"/>
        <w:rPr>
          <w:rFonts w:ascii="Tahoma" w:hAnsi="Tahoma" w:cs="Tahoma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57"/>
        <w:gridCol w:w="9061"/>
      </w:tblGrid>
      <w:tr w:rsidR="0035730C" w:rsidRPr="009078CA" w:rsidTr="00357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35730C" w:rsidRPr="00746DD5" w:rsidRDefault="0035730C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061" w:type="dxa"/>
          </w:tcPr>
          <w:p w:rsidR="0035730C" w:rsidRPr="00746DD5" w:rsidRDefault="0035730C" w:rsidP="00735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</w:rPr>
              <w:t>Näitä projektiin liittyviä tietoja, taitoja ja osaamista minun pitäisi vielä kehittää</w:t>
            </w:r>
          </w:p>
        </w:tc>
      </w:tr>
      <w:tr w:rsidR="0035730C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35730C" w:rsidRPr="00746DD5" w:rsidRDefault="0035730C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9061" w:type="dxa"/>
          </w:tcPr>
          <w:p w:rsidR="0035730C" w:rsidRPr="00746DD5" w:rsidRDefault="0035730C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35730C" w:rsidRPr="00746DD5" w:rsidRDefault="0035730C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35730C" w:rsidTr="00357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35730C" w:rsidRPr="00746DD5" w:rsidRDefault="0035730C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9061" w:type="dxa"/>
          </w:tcPr>
          <w:p w:rsidR="0035730C" w:rsidRPr="00746DD5" w:rsidRDefault="0035730C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35730C" w:rsidRPr="00746DD5" w:rsidRDefault="0035730C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35730C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35730C" w:rsidRPr="00746DD5" w:rsidRDefault="0035730C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9061" w:type="dxa"/>
          </w:tcPr>
          <w:p w:rsidR="0035730C" w:rsidRPr="00746DD5" w:rsidRDefault="0035730C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35730C" w:rsidRPr="00746DD5" w:rsidRDefault="0035730C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35730C" w:rsidTr="00357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35730C" w:rsidRPr="00746DD5" w:rsidRDefault="0035730C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9061" w:type="dxa"/>
          </w:tcPr>
          <w:p w:rsidR="0035730C" w:rsidRPr="00746DD5" w:rsidRDefault="0035730C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35730C" w:rsidRPr="00746DD5" w:rsidRDefault="0035730C" w:rsidP="00735D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35730C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35730C" w:rsidRPr="00746DD5" w:rsidRDefault="0035730C" w:rsidP="0035730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9061" w:type="dxa"/>
          </w:tcPr>
          <w:p w:rsidR="0035730C" w:rsidRPr="00746DD5" w:rsidRDefault="0035730C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  <w:p w:rsidR="0035730C" w:rsidRPr="00746DD5" w:rsidRDefault="0035730C" w:rsidP="0073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</w:tbl>
    <w:p w:rsidR="00C17467" w:rsidRDefault="00C17467" w:rsidP="00C17467">
      <w:pPr>
        <w:spacing w:after="200" w:line="276" w:lineRule="auto"/>
        <w:rPr>
          <w:rFonts w:ascii="Tahoma" w:hAnsi="Tahoma" w:cs="Tahoma"/>
        </w:rPr>
      </w:pPr>
    </w:p>
    <w:p w:rsidR="0035730C" w:rsidRDefault="0035730C" w:rsidP="00C17467">
      <w:pPr>
        <w:spacing w:after="200" w:line="276" w:lineRule="auto"/>
        <w:rPr>
          <w:rFonts w:ascii="Tahoma" w:hAnsi="Tahoma" w:cs="Tahoma"/>
        </w:rPr>
      </w:pPr>
    </w:p>
    <w:p w:rsidR="0035730C" w:rsidRDefault="0035730C">
      <w:pPr>
        <w:spacing w:after="200" w:line="276" w:lineRule="auto"/>
        <w:rPr>
          <w:rFonts w:ascii="Calibri" w:hAnsi="Calibri"/>
          <w:b/>
          <w:bCs/>
          <w:sz w:val="28"/>
          <w:szCs w:val="28"/>
          <w:lang w:eastAsia="fi-FI"/>
        </w:rPr>
      </w:pPr>
      <w:r>
        <w:br w:type="page"/>
      </w:r>
    </w:p>
    <w:p w:rsidR="0035730C" w:rsidRDefault="0035730C" w:rsidP="0035730C">
      <w:pPr>
        <w:pStyle w:val="Heading1"/>
      </w:pPr>
      <w:r>
        <w:lastRenderedPageBreak/>
        <w:t>Vertais</w:t>
      </w:r>
      <w:r>
        <w:t>arviointi</w:t>
      </w:r>
    </w:p>
    <w:p w:rsidR="0035730C" w:rsidRDefault="0035730C" w:rsidP="0035730C">
      <w:pPr>
        <w:rPr>
          <w:lang w:eastAsia="fi-FI"/>
        </w:rPr>
      </w:pPr>
    </w:p>
    <w:p w:rsidR="0035730C" w:rsidRPr="00746DD5" w:rsidRDefault="0035730C" w:rsidP="0035730C">
      <w:pPr>
        <w:rPr>
          <w:rFonts w:asciiTheme="minorHAnsi" w:hAnsiTheme="minorHAnsi" w:cstheme="minorHAnsi"/>
          <w:sz w:val="22"/>
          <w:szCs w:val="22"/>
          <w:lang w:eastAsia="fi-FI"/>
        </w:rPr>
      </w:pPr>
      <w:r w:rsidRPr="00746DD5">
        <w:rPr>
          <w:rFonts w:asciiTheme="minorHAnsi" w:hAnsiTheme="minorHAnsi" w:cstheme="minorHAnsi"/>
          <w:sz w:val="22"/>
          <w:szCs w:val="22"/>
          <w:lang w:eastAsia="fi-FI"/>
        </w:rPr>
        <w:t>Anna arvosana koko tiimille tiimityöstä (0</w:t>
      </w:r>
      <w:r w:rsidR="00C40472" w:rsidRPr="00746DD5">
        <w:rPr>
          <w:rFonts w:asciiTheme="minorHAnsi" w:hAnsiTheme="minorHAnsi" w:cstheme="minorHAnsi"/>
          <w:sz w:val="22"/>
          <w:szCs w:val="22"/>
          <w:lang w:eastAsia="fi-FI"/>
        </w:rPr>
        <w:t xml:space="preserve"> </w:t>
      </w:r>
      <w:r w:rsidRPr="00746DD5">
        <w:rPr>
          <w:rFonts w:asciiTheme="minorHAnsi" w:hAnsiTheme="minorHAnsi" w:cstheme="minorHAnsi"/>
          <w:sz w:val="22"/>
          <w:szCs w:val="22"/>
          <w:lang w:eastAsia="fi-FI"/>
        </w:rPr>
        <w:t>-</w:t>
      </w:r>
      <w:r w:rsidR="00C40472" w:rsidRPr="00746DD5">
        <w:rPr>
          <w:rFonts w:asciiTheme="minorHAnsi" w:hAnsiTheme="minorHAnsi" w:cstheme="minorHAnsi"/>
          <w:sz w:val="22"/>
          <w:szCs w:val="22"/>
          <w:lang w:eastAsia="fi-FI"/>
        </w:rPr>
        <w:t xml:space="preserve"> </w:t>
      </w:r>
      <w:r w:rsidRPr="00746DD5">
        <w:rPr>
          <w:rFonts w:asciiTheme="minorHAnsi" w:hAnsiTheme="minorHAnsi" w:cstheme="minorHAnsi"/>
          <w:sz w:val="22"/>
          <w:szCs w:val="22"/>
          <w:lang w:eastAsia="fi-FI"/>
        </w:rPr>
        <w:t>5):</w:t>
      </w:r>
      <w:r w:rsidR="00746DD5">
        <w:rPr>
          <w:rFonts w:asciiTheme="minorHAnsi" w:hAnsiTheme="minorHAnsi" w:cstheme="minorHAnsi"/>
          <w:sz w:val="22"/>
          <w:szCs w:val="22"/>
          <w:lang w:eastAsia="fi-FI"/>
        </w:rPr>
        <w:t xml:space="preserve"> </w:t>
      </w:r>
    </w:p>
    <w:p w:rsidR="0035730C" w:rsidRPr="00746DD5" w:rsidRDefault="0035730C" w:rsidP="0035730C">
      <w:pPr>
        <w:rPr>
          <w:rFonts w:asciiTheme="minorHAnsi" w:hAnsiTheme="minorHAnsi" w:cstheme="minorHAnsi"/>
          <w:sz w:val="22"/>
          <w:szCs w:val="22"/>
          <w:lang w:eastAsia="fi-FI"/>
        </w:rPr>
      </w:pPr>
    </w:p>
    <w:p w:rsidR="0035730C" w:rsidRPr="00746DD5" w:rsidRDefault="0035730C" w:rsidP="0035730C">
      <w:pPr>
        <w:rPr>
          <w:rFonts w:asciiTheme="minorHAnsi" w:hAnsiTheme="minorHAnsi" w:cstheme="minorHAnsi"/>
          <w:sz w:val="22"/>
          <w:szCs w:val="22"/>
          <w:lang w:eastAsia="fi-FI"/>
        </w:rPr>
      </w:pPr>
      <w:r w:rsidRPr="00746DD5">
        <w:rPr>
          <w:rFonts w:asciiTheme="minorHAnsi" w:hAnsiTheme="minorHAnsi" w:cstheme="minorHAnsi"/>
          <w:sz w:val="22"/>
          <w:szCs w:val="22"/>
          <w:lang w:eastAsia="fi-FI"/>
        </w:rPr>
        <w:t>Anna myös erillinen arviointi muista tiimisi jäsenistä alla olevaan taulukkoon:</w:t>
      </w:r>
      <w:r w:rsidR="00746DD5">
        <w:rPr>
          <w:rFonts w:asciiTheme="minorHAnsi" w:hAnsiTheme="minorHAnsi" w:cstheme="minorHAnsi"/>
          <w:sz w:val="22"/>
          <w:szCs w:val="22"/>
          <w:lang w:eastAsia="fi-FI"/>
        </w:rPr>
        <w:t xml:space="preserve"> </w:t>
      </w:r>
    </w:p>
    <w:p w:rsidR="0035730C" w:rsidRDefault="0035730C" w:rsidP="0035730C">
      <w:pPr>
        <w:rPr>
          <w:rFonts w:asciiTheme="minorHAnsi" w:hAnsiTheme="minorHAnsi" w:cstheme="minorHAnsi"/>
          <w:sz w:val="24"/>
          <w:szCs w:val="24"/>
          <w:lang w:eastAsia="fi-FI"/>
        </w:rPr>
      </w:pPr>
    </w:p>
    <w:p w:rsidR="0035730C" w:rsidRDefault="0035730C" w:rsidP="0035730C">
      <w:pPr>
        <w:rPr>
          <w:rFonts w:asciiTheme="minorHAnsi" w:hAnsiTheme="minorHAnsi" w:cstheme="minorHAnsi"/>
          <w:sz w:val="24"/>
          <w:szCs w:val="24"/>
          <w:lang w:eastAsia="fi-F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648"/>
        <w:gridCol w:w="3307"/>
        <w:gridCol w:w="5158"/>
        <w:gridCol w:w="1073"/>
      </w:tblGrid>
      <w:tr w:rsidR="0035730C" w:rsidRPr="00746DD5" w:rsidTr="00357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5730C" w:rsidRPr="00746DD5" w:rsidRDefault="0035730C" w:rsidP="00C4047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Nimi</w:t>
            </w:r>
          </w:p>
        </w:tc>
        <w:tc>
          <w:tcPr>
            <w:tcW w:w="3350" w:type="dxa"/>
          </w:tcPr>
          <w:p w:rsidR="0035730C" w:rsidRPr="00746DD5" w:rsidRDefault="0035730C" w:rsidP="00C40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</w:rPr>
              <w:t>Rooli ja tehtävät</w:t>
            </w:r>
          </w:p>
        </w:tc>
        <w:tc>
          <w:tcPr>
            <w:tcW w:w="5231" w:type="dxa"/>
          </w:tcPr>
          <w:p w:rsidR="0035730C" w:rsidRPr="00746DD5" w:rsidRDefault="0035730C" w:rsidP="00C40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</w:rPr>
              <w:t>Sanallinen arvio</w:t>
            </w:r>
          </w:p>
        </w:tc>
        <w:tc>
          <w:tcPr>
            <w:tcW w:w="996" w:type="dxa"/>
          </w:tcPr>
          <w:p w:rsidR="0035730C" w:rsidRPr="00746DD5" w:rsidRDefault="0035730C" w:rsidP="00C4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46DD5">
              <w:rPr>
                <w:rFonts w:asciiTheme="minorHAnsi" w:hAnsiTheme="minorHAnsi" w:cstheme="minorHAnsi"/>
                <w:sz w:val="22"/>
                <w:szCs w:val="22"/>
              </w:rPr>
              <w:t xml:space="preserve">Arvosana (0 </w:t>
            </w:r>
            <w:r w:rsidR="00C40472" w:rsidRPr="00746DD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746DD5">
              <w:rPr>
                <w:rFonts w:asciiTheme="minorHAnsi" w:hAnsiTheme="minorHAnsi" w:cstheme="minorHAnsi"/>
                <w:sz w:val="22"/>
                <w:szCs w:val="22"/>
              </w:rPr>
              <w:t xml:space="preserve"> 5)</w:t>
            </w:r>
          </w:p>
        </w:tc>
      </w:tr>
      <w:tr w:rsidR="0035730C" w:rsidRPr="00746DD5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5730C" w:rsidRPr="00746DD5" w:rsidRDefault="0035730C" w:rsidP="00C40472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3350" w:type="dxa"/>
          </w:tcPr>
          <w:p w:rsidR="0035730C" w:rsidRPr="00746DD5" w:rsidRDefault="0035730C" w:rsidP="00C4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  <w:p w:rsidR="0035730C" w:rsidRPr="00746DD5" w:rsidRDefault="0035730C" w:rsidP="00C4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231" w:type="dxa"/>
          </w:tcPr>
          <w:p w:rsidR="00C40472" w:rsidRPr="00746DD5" w:rsidRDefault="00C40472" w:rsidP="00C4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96" w:type="dxa"/>
          </w:tcPr>
          <w:p w:rsidR="0035730C" w:rsidRPr="00746DD5" w:rsidRDefault="0035730C" w:rsidP="00C40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35730C" w:rsidRPr="00746DD5" w:rsidTr="00357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5730C" w:rsidRPr="00746DD5" w:rsidRDefault="0035730C" w:rsidP="00C40472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3350" w:type="dxa"/>
          </w:tcPr>
          <w:p w:rsidR="0035730C" w:rsidRPr="00746DD5" w:rsidRDefault="0035730C" w:rsidP="00C404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  <w:p w:rsidR="0035730C" w:rsidRPr="00746DD5" w:rsidRDefault="0035730C" w:rsidP="00C404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231" w:type="dxa"/>
          </w:tcPr>
          <w:p w:rsidR="0035730C" w:rsidRPr="00746DD5" w:rsidRDefault="0035730C" w:rsidP="00C404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96" w:type="dxa"/>
          </w:tcPr>
          <w:p w:rsidR="0035730C" w:rsidRPr="00746DD5" w:rsidRDefault="0035730C" w:rsidP="00C404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35730C" w:rsidRPr="00746DD5" w:rsidTr="0035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5730C" w:rsidRPr="00746DD5" w:rsidRDefault="0035730C" w:rsidP="00C40472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3350" w:type="dxa"/>
          </w:tcPr>
          <w:p w:rsidR="0035730C" w:rsidRPr="00746DD5" w:rsidRDefault="0035730C" w:rsidP="00C4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  <w:p w:rsidR="0035730C" w:rsidRPr="00746DD5" w:rsidRDefault="0035730C" w:rsidP="00C4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231" w:type="dxa"/>
          </w:tcPr>
          <w:p w:rsidR="0035730C" w:rsidRPr="00746DD5" w:rsidRDefault="0035730C" w:rsidP="00C4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96" w:type="dxa"/>
          </w:tcPr>
          <w:p w:rsidR="0035730C" w:rsidRPr="00746DD5" w:rsidRDefault="0035730C" w:rsidP="00C40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35730C" w:rsidRPr="00746DD5" w:rsidTr="00357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5730C" w:rsidRPr="00746DD5" w:rsidRDefault="0035730C" w:rsidP="00C40472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3350" w:type="dxa"/>
          </w:tcPr>
          <w:p w:rsidR="0035730C" w:rsidRPr="00746DD5" w:rsidRDefault="0035730C" w:rsidP="00C404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  <w:p w:rsidR="0035730C" w:rsidRPr="00746DD5" w:rsidRDefault="0035730C" w:rsidP="00C404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231" w:type="dxa"/>
          </w:tcPr>
          <w:p w:rsidR="0035730C" w:rsidRPr="00746DD5" w:rsidRDefault="0035730C" w:rsidP="00C404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96" w:type="dxa"/>
          </w:tcPr>
          <w:p w:rsidR="0035730C" w:rsidRPr="00746DD5" w:rsidRDefault="0035730C" w:rsidP="00C404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:rsidR="0035730C" w:rsidRPr="00746DD5" w:rsidRDefault="0035730C" w:rsidP="0035730C">
      <w:pPr>
        <w:rPr>
          <w:rFonts w:asciiTheme="minorHAnsi" w:hAnsiTheme="minorHAnsi" w:cstheme="minorHAnsi"/>
          <w:sz w:val="24"/>
          <w:szCs w:val="24"/>
          <w:lang w:eastAsia="fi-FI"/>
        </w:rPr>
      </w:pPr>
    </w:p>
    <w:p w:rsidR="0035730C" w:rsidRDefault="0035730C" w:rsidP="0035730C">
      <w:pPr>
        <w:rPr>
          <w:rFonts w:asciiTheme="minorHAnsi" w:hAnsiTheme="minorHAnsi" w:cstheme="minorHAnsi"/>
          <w:sz w:val="24"/>
          <w:szCs w:val="24"/>
          <w:lang w:eastAsia="fi-FI"/>
        </w:rPr>
      </w:pPr>
    </w:p>
    <w:p w:rsidR="0035730C" w:rsidRPr="0035730C" w:rsidRDefault="0035730C" w:rsidP="0035730C">
      <w:pPr>
        <w:rPr>
          <w:rFonts w:asciiTheme="minorHAnsi" w:hAnsiTheme="minorHAnsi" w:cstheme="minorHAnsi"/>
          <w:sz w:val="24"/>
          <w:szCs w:val="24"/>
          <w:lang w:eastAsia="fi-FI"/>
        </w:rPr>
      </w:pPr>
    </w:p>
    <w:p w:rsidR="0035730C" w:rsidRDefault="0035730C" w:rsidP="00C17467">
      <w:pPr>
        <w:spacing w:after="200" w:line="276" w:lineRule="auto"/>
        <w:rPr>
          <w:rFonts w:ascii="Tahoma" w:hAnsi="Tahoma" w:cs="Tahoma"/>
        </w:rPr>
      </w:pPr>
    </w:p>
    <w:p w:rsidR="0035730C" w:rsidRDefault="0035730C" w:rsidP="00C17467">
      <w:pPr>
        <w:spacing w:after="200" w:line="276" w:lineRule="auto"/>
        <w:rPr>
          <w:rFonts w:ascii="Tahoma" w:hAnsi="Tahoma" w:cs="Tahoma"/>
        </w:rPr>
      </w:pPr>
    </w:p>
    <w:p w:rsidR="00281A0F" w:rsidRPr="00BC4340" w:rsidRDefault="00746DD5" w:rsidP="00746DD5">
      <w:pPr>
        <w:spacing w:after="200" w:line="276" w:lineRule="auto"/>
        <w:rPr>
          <w:rFonts w:asciiTheme="minorHAnsi" w:hAnsiTheme="minorHAnsi" w:cs="Tahoma"/>
        </w:rPr>
      </w:pPr>
      <w:r w:rsidRPr="00BC4340">
        <w:rPr>
          <w:rFonts w:asciiTheme="minorHAnsi" w:hAnsiTheme="minorHAnsi" w:cs="Tahoma"/>
        </w:rPr>
        <w:t xml:space="preserve"> </w:t>
      </w:r>
    </w:p>
    <w:p w:rsidR="00281A0F" w:rsidRPr="00BC4340" w:rsidRDefault="00281A0F" w:rsidP="002E67F7">
      <w:pPr>
        <w:pStyle w:val="fin"/>
        <w:tabs>
          <w:tab w:val="clear" w:pos="1298"/>
          <w:tab w:val="clear" w:pos="2591"/>
          <w:tab w:val="clear" w:pos="3907"/>
          <w:tab w:val="clear" w:pos="5182"/>
          <w:tab w:val="clear" w:pos="6481"/>
          <w:tab w:val="clear" w:pos="7779"/>
          <w:tab w:val="clear" w:pos="9072"/>
          <w:tab w:val="clear" w:pos="10370"/>
        </w:tabs>
        <w:ind w:left="1276" w:firstLine="0"/>
        <w:rPr>
          <w:rFonts w:asciiTheme="minorHAnsi" w:hAnsiTheme="minorHAnsi" w:cs="Tahoma"/>
        </w:rPr>
      </w:pPr>
      <w:bookmarkStart w:id="0" w:name="_GoBack"/>
      <w:bookmarkEnd w:id="0"/>
    </w:p>
    <w:sectPr w:rsidR="00281A0F" w:rsidRPr="00BC4340" w:rsidSect="00317430">
      <w:headerReference w:type="default" r:id="rId10"/>
      <w:headerReference w:type="first" r:id="rId11"/>
      <w:pgSz w:w="11906" w:h="16838" w:code="9"/>
      <w:pgMar w:top="567" w:right="566" w:bottom="567" w:left="1134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85" w:rsidRDefault="00D90085">
      <w:r>
        <w:separator/>
      </w:r>
    </w:p>
  </w:endnote>
  <w:endnote w:type="continuationSeparator" w:id="0">
    <w:p w:rsidR="00D90085" w:rsidRDefault="00D9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85" w:rsidRDefault="00D90085">
      <w:r>
        <w:separator/>
      </w:r>
    </w:p>
  </w:footnote>
  <w:footnote w:type="continuationSeparator" w:id="0">
    <w:p w:rsidR="00D90085" w:rsidRDefault="00D90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73" w:rsidRPr="00B20991" w:rsidRDefault="00A33046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557FA63A" wp14:editId="1D18E101">
          <wp:simplePos x="0" y="0"/>
          <wp:positionH relativeFrom="column">
            <wp:posOffset>-128905</wp:posOffset>
          </wp:positionH>
          <wp:positionV relativeFrom="paragraph">
            <wp:posOffset>-90805</wp:posOffset>
          </wp:positionV>
          <wp:extent cx="1619250" cy="834160"/>
          <wp:effectExtent l="0" t="0" r="0" b="4445"/>
          <wp:wrapNone/>
          <wp:docPr id="5" name="Kuva 3" descr="C:\Users\Pohtu\AppData\Local\Microsoft\Windows\Temporary Internet Files\Content.Outlook\UY3NEG35\todistuksiin HH logo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htu\AppData\Local\Microsoft\Windows\Temporary Internet Files\Content.Outlook\UY3NEG35\todistuksiin HH logo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3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0B0B7C">
      <w:rPr>
        <w:rFonts w:ascii="Tahoma" w:hAnsi="Tahoma" w:cs="Tahoma"/>
        <w:b/>
      </w:rPr>
      <w:tab/>
    </w:r>
    <w:r w:rsidR="000E4A73" w:rsidRPr="002C75D2">
      <w:rPr>
        <w:rFonts w:ascii="Tahoma" w:hAnsi="Tahoma" w:cs="Tahoma"/>
        <w:b/>
      </w:rPr>
      <w:tab/>
    </w:r>
    <w:r w:rsidR="000E4A73" w:rsidRPr="002C75D2">
      <w:rPr>
        <w:rFonts w:ascii="Tahoma" w:hAnsi="Tahoma" w:cs="Tahoma"/>
        <w:b/>
      </w:rPr>
      <w:tab/>
    </w:r>
    <w:r w:rsidR="00380320" w:rsidRPr="00380320">
      <w:rPr>
        <w:rFonts w:ascii="Tahoma" w:hAnsi="Tahoma" w:cs="Tahoma"/>
      </w:rPr>
      <w:t>Monialaprojekti (</w:t>
    </w:r>
    <w:r w:rsidR="007C0F46" w:rsidRPr="007C0F46">
      <w:rPr>
        <w:rFonts w:ascii="Tahoma" w:hAnsi="Tahoma" w:cs="Tahoma"/>
      </w:rPr>
      <w:t>PRO4TN004</w:t>
    </w:r>
    <w:r w:rsidR="00380320" w:rsidRPr="00380320">
      <w:rPr>
        <w:rFonts w:ascii="Tahoma" w:hAnsi="Tahoma" w:cs="Tahoma"/>
      </w:rPr>
      <w:t>)</w:t>
    </w:r>
    <w:r w:rsidR="000E4A73">
      <w:rPr>
        <w:rFonts w:ascii="Tahoma" w:hAnsi="Tahoma" w:cs="Tahoma"/>
      </w:rPr>
      <w:tab/>
    </w:r>
    <w:r w:rsidR="00317430">
      <w:rPr>
        <w:rFonts w:ascii="Tahoma" w:hAnsi="Tahoma" w:cs="Tahoma"/>
      </w:rPr>
      <w:t xml:space="preserve">        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E574AF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E574AF">
      <w:rPr>
        <w:rFonts w:ascii="Tahoma" w:hAnsi="Tahoma" w:cs="Tahoma"/>
        <w:noProof/>
      </w:rPr>
      <w:t>2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  <w:r w:rsidR="00317430">
      <w:rPr>
        <w:rFonts w:ascii="Tahoma" w:hAnsi="Tahoma" w:cs="Tahoma"/>
      </w:rPr>
      <w:br/>
    </w:r>
    <w:r w:rsidR="00317430">
      <w:rPr>
        <w:rFonts w:ascii="Tahoma" w:hAnsi="Tahoma" w:cs="Tahoma"/>
      </w:rPr>
      <w:tab/>
    </w:r>
    <w:r w:rsidR="00317430">
      <w:rPr>
        <w:rFonts w:ascii="Tahoma" w:hAnsi="Tahoma" w:cs="Tahoma"/>
      </w:rPr>
      <w:tab/>
    </w:r>
    <w:r w:rsidR="00317430">
      <w:rPr>
        <w:rFonts w:ascii="Tahoma" w:hAnsi="Tahoma" w:cs="Tahoma"/>
      </w:rPr>
      <w:tab/>
    </w:r>
    <w:r w:rsidR="00E574AF">
      <w:rPr>
        <w:rFonts w:ascii="Tahoma" w:hAnsi="Tahoma" w:cs="Tahoma"/>
      </w:rPr>
      <w:t>Itse-</w:t>
    </w:r>
    <w:r w:rsidR="007C0F46">
      <w:rPr>
        <w:rFonts w:ascii="Tahoma" w:hAnsi="Tahoma" w:cs="Tahoma"/>
      </w:rPr>
      <w:t xml:space="preserve"> ja vertaisarviointi</w:t>
    </w:r>
  </w:p>
  <w:p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:rsidR="000E4A73" w:rsidRPr="00A33A96" w:rsidRDefault="000E4A73" w:rsidP="009D6518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:rsidR="000E4A73" w:rsidRDefault="000E4A73" w:rsidP="00317430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="00C920C4">
      <w:rPr>
        <w:rFonts w:ascii="Tahoma" w:hAnsi="Tahoma" w:cs="Tahoma"/>
      </w:rPr>
      <w:t>&lt;pvm&gt;</w:t>
    </w:r>
  </w:p>
  <w:p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D90085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:rsidR="000E4A73" w:rsidRDefault="000E4A73" w:rsidP="000E4A73">
    <w:pPr>
      <w:pStyle w:val="fin"/>
      <w:rPr>
        <w:rFonts w:ascii="Tahoma" w:hAnsi="Tahoma" w:cs="Tahoma"/>
      </w:rPr>
    </w:pPr>
  </w:p>
  <w:p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:rsidR="000E4A73" w:rsidRDefault="000E4A73" w:rsidP="000E4A73">
    <w:pPr>
      <w:pStyle w:val="fin"/>
      <w:rPr>
        <w:rFonts w:ascii="Tahoma" w:hAnsi="Tahoma" w:cs="Tahoma"/>
      </w:rPr>
    </w:pPr>
  </w:p>
  <w:p w:rsidR="000E4A73" w:rsidRDefault="000E4A73" w:rsidP="000E4A73">
    <w:pPr>
      <w:pStyle w:val="fin"/>
      <w:rPr>
        <w:rFonts w:ascii="Tahoma" w:hAnsi="Tahoma" w:cs="Tahoma"/>
      </w:rPr>
    </w:pPr>
  </w:p>
  <w:p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9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1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4577DC4"/>
    <w:multiLevelType w:val="hybridMultilevel"/>
    <w:tmpl w:val="DF74E9B2"/>
    <w:lvl w:ilvl="0" w:tplc="D6948CE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3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4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6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9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30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1"/>
  </w:num>
  <w:num w:numId="4">
    <w:abstractNumId w:val="17"/>
  </w:num>
  <w:num w:numId="5">
    <w:abstractNumId w:val="19"/>
  </w:num>
  <w:num w:numId="6">
    <w:abstractNumId w:val="21"/>
  </w:num>
  <w:num w:numId="7">
    <w:abstractNumId w:val="15"/>
  </w:num>
  <w:num w:numId="8">
    <w:abstractNumId w:val="13"/>
  </w:num>
  <w:num w:numId="9">
    <w:abstractNumId w:val="11"/>
  </w:num>
  <w:num w:numId="10">
    <w:abstractNumId w:val="27"/>
  </w:num>
  <w:num w:numId="11">
    <w:abstractNumId w:val="5"/>
  </w:num>
  <w:num w:numId="12">
    <w:abstractNumId w:val="3"/>
  </w:num>
  <w:num w:numId="13">
    <w:abstractNumId w:val="24"/>
  </w:num>
  <w:num w:numId="14">
    <w:abstractNumId w:val="16"/>
  </w:num>
  <w:num w:numId="15">
    <w:abstractNumId w:val="26"/>
  </w:num>
  <w:num w:numId="16">
    <w:abstractNumId w:val="9"/>
  </w:num>
  <w:num w:numId="17">
    <w:abstractNumId w:val="0"/>
  </w:num>
  <w:num w:numId="18">
    <w:abstractNumId w:val="29"/>
  </w:num>
  <w:num w:numId="19">
    <w:abstractNumId w:val="8"/>
  </w:num>
  <w:num w:numId="20">
    <w:abstractNumId w:val="32"/>
  </w:num>
  <w:num w:numId="21">
    <w:abstractNumId w:val="28"/>
  </w:num>
  <w:num w:numId="22">
    <w:abstractNumId w:val="22"/>
  </w:num>
  <w:num w:numId="23">
    <w:abstractNumId w:val="23"/>
  </w:num>
  <w:num w:numId="24">
    <w:abstractNumId w:val="6"/>
  </w:num>
  <w:num w:numId="25">
    <w:abstractNumId w:val="10"/>
  </w:num>
  <w:num w:numId="26">
    <w:abstractNumId w:val="14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30"/>
  </w:num>
  <w:num w:numId="30">
    <w:abstractNumId w:val="20"/>
  </w:num>
  <w:num w:numId="31">
    <w:abstractNumId w:val="25"/>
  </w:num>
  <w:num w:numId="32">
    <w:abstractNumId w:val="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85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7FC"/>
    <w:rsid w:val="001411FB"/>
    <w:rsid w:val="0014602E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C3236"/>
    <w:rsid w:val="001C592E"/>
    <w:rsid w:val="001C5CE5"/>
    <w:rsid w:val="001C6FB7"/>
    <w:rsid w:val="001C7724"/>
    <w:rsid w:val="001D6EE8"/>
    <w:rsid w:val="001D75A3"/>
    <w:rsid w:val="001E6CB6"/>
    <w:rsid w:val="001E7886"/>
    <w:rsid w:val="001F00D4"/>
    <w:rsid w:val="001F1E6E"/>
    <w:rsid w:val="001F7324"/>
    <w:rsid w:val="001F797C"/>
    <w:rsid w:val="00210D56"/>
    <w:rsid w:val="00211173"/>
    <w:rsid w:val="002151B4"/>
    <w:rsid w:val="00215AE2"/>
    <w:rsid w:val="002161A1"/>
    <w:rsid w:val="00220E61"/>
    <w:rsid w:val="002254E5"/>
    <w:rsid w:val="00230851"/>
    <w:rsid w:val="002356FC"/>
    <w:rsid w:val="002447C0"/>
    <w:rsid w:val="00254E99"/>
    <w:rsid w:val="00257408"/>
    <w:rsid w:val="0026107A"/>
    <w:rsid w:val="00261E94"/>
    <w:rsid w:val="0026261D"/>
    <w:rsid w:val="00263BD5"/>
    <w:rsid w:val="002665C6"/>
    <w:rsid w:val="002733F1"/>
    <w:rsid w:val="00281A0F"/>
    <w:rsid w:val="00284B8B"/>
    <w:rsid w:val="002938E2"/>
    <w:rsid w:val="002A20AA"/>
    <w:rsid w:val="002A34AD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E67F7"/>
    <w:rsid w:val="002F7379"/>
    <w:rsid w:val="00305C0F"/>
    <w:rsid w:val="003133C3"/>
    <w:rsid w:val="00317430"/>
    <w:rsid w:val="003336F6"/>
    <w:rsid w:val="0033425A"/>
    <w:rsid w:val="003414F7"/>
    <w:rsid w:val="00347650"/>
    <w:rsid w:val="0035730C"/>
    <w:rsid w:val="00362D4A"/>
    <w:rsid w:val="003641D9"/>
    <w:rsid w:val="00373F3F"/>
    <w:rsid w:val="00374B80"/>
    <w:rsid w:val="003761AA"/>
    <w:rsid w:val="0037690F"/>
    <w:rsid w:val="0037774B"/>
    <w:rsid w:val="00380320"/>
    <w:rsid w:val="00381FBF"/>
    <w:rsid w:val="0038596B"/>
    <w:rsid w:val="00386743"/>
    <w:rsid w:val="0039250C"/>
    <w:rsid w:val="003B0116"/>
    <w:rsid w:val="003B6E49"/>
    <w:rsid w:val="003B7121"/>
    <w:rsid w:val="003C0CA0"/>
    <w:rsid w:val="003C2681"/>
    <w:rsid w:val="003C2C10"/>
    <w:rsid w:val="003C4E9E"/>
    <w:rsid w:val="003C50C6"/>
    <w:rsid w:val="003C6E91"/>
    <w:rsid w:val="003E28AA"/>
    <w:rsid w:val="00402843"/>
    <w:rsid w:val="00403F70"/>
    <w:rsid w:val="004055E5"/>
    <w:rsid w:val="00415092"/>
    <w:rsid w:val="0041761F"/>
    <w:rsid w:val="00422BB0"/>
    <w:rsid w:val="00444C36"/>
    <w:rsid w:val="00464C23"/>
    <w:rsid w:val="00472493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10F0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84A4E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4491"/>
    <w:rsid w:val="005E2D4A"/>
    <w:rsid w:val="005E2F50"/>
    <w:rsid w:val="006125A6"/>
    <w:rsid w:val="00645F87"/>
    <w:rsid w:val="00657B54"/>
    <w:rsid w:val="00665D72"/>
    <w:rsid w:val="00666166"/>
    <w:rsid w:val="006703F9"/>
    <w:rsid w:val="006807FE"/>
    <w:rsid w:val="00680886"/>
    <w:rsid w:val="00681AD8"/>
    <w:rsid w:val="00681E71"/>
    <w:rsid w:val="00682B0E"/>
    <w:rsid w:val="006A3AB2"/>
    <w:rsid w:val="006A3D96"/>
    <w:rsid w:val="006A755C"/>
    <w:rsid w:val="006B3EDD"/>
    <w:rsid w:val="006C1295"/>
    <w:rsid w:val="006C2A17"/>
    <w:rsid w:val="006C3129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3B93"/>
    <w:rsid w:val="007275B5"/>
    <w:rsid w:val="00737B7C"/>
    <w:rsid w:val="0074656F"/>
    <w:rsid w:val="00746DD5"/>
    <w:rsid w:val="00757EE1"/>
    <w:rsid w:val="00764B06"/>
    <w:rsid w:val="007767A4"/>
    <w:rsid w:val="00784A67"/>
    <w:rsid w:val="00791AC7"/>
    <w:rsid w:val="00795C25"/>
    <w:rsid w:val="007B2429"/>
    <w:rsid w:val="007C0F46"/>
    <w:rsid w:val="007D48C2"/>
    <w:rsid w:val="007E5FE7"/>
    <w:rsid w:val="007F3EAF"/>
    <w:rsid w:val="007F462A"/>
    <w:rsid w:val="007F4952"/>
    <w:rsid w:val="007F5310"/>
    <w:rsid w:val="008005EF"/>
    <w:rsid w:val="008213A8"/>
    <w:rsid w:val="008226FA"/>
    <w:rsid w:val="0082357D"/>
    <w:rsid w:val="008366E1"/>
    <w:rsid w:val="00847ED3"/>
    <w:rsid w:val="00851655"/>
    <w:rsid w:val="00855EB3"/>
    <w:rsid w:val="00860AE9"/>
    <w:rsid w:val="0086509D"/>
    <w:rsid w:val="00871C58"/>
    <w:rsid w:val="008749BF"/>
    <w:rsid w:val="008972E1"/>
    <w:rsid w:val="008E014C"/>
    <w:rsid w:val="008E0B48"/>
    <w:rsid w:val="008E52A4"/>
    <w:rsid w:val="008E6AB8"/>
    <w:rsid w:val="008F413A"/>
    <w:rsid w:val="009110BB"/>
    <w:rsid w:val="0091783D"/>
    <w:rsid w:val="00927EC7"/>
    <w:rsid w:val="00932FCA"/>
    <w:rsid w:val="00943103"/>
    <w:rsid w:val="009433F9"/>
    <w:rsid w:val="0094520C"/>
    <w:rsid w:val="009578CC"/>
    <w:rsid w:val="00971137"/>
    <w:rsid w:val="0097502C"/>
    <w:rsid w:val="0098146B"/>
    <w:rsid w:val="009B3D00"/>
    <w:rsid w:val="009C1B54"/>
    <w:rsid w:val="009C5B97"/>
    <w:rsid w:val="009D1219"/>
    <w:rsid w:val="009D6518"/>
    <w:rsid w:val="009E0660"/>
    <w:rsid w:val="009E0DA4"/>
    <w:rsid w:val="009E20A4"/>
    <w:rsid w:val="009E7F62"/>
    <w:rsid w:val="009F1729"/>
    <w:rsid w:val="009F2939"/>
    <w:rsid w:val="00A02560"/>
    <w:rsid w:val="00A030DA"/>
    <w:rsid w:val="00A1722E"/>
    <w:rsid w:val="00A2600C"/>
    <w:rsid w:val="00A30BD0"/>
    <w:rsid w:val="00A33046"/>
    <w:rsid w:val="00A33A96"/>
    <w:rsid w:val="00A34D7B"/>
    <w:rsid w:val="00A37E9D"/>
    <w:rsid w:val="00A40269"/>
    <w:rsid w:val="00A4246C"/>
    <w:rsid w:val="00A46C8E"/>
    <w:rsid w:val="00A500FA"/>
    <w:rsid w:val="00A577AF"/>
    <w:rsid w:val="00A600FF"/>
    <w:rsid w:val="00A76D05"/>
    <w:rsid w:val="00A8492D"/>
    <w:rsid w:val="00A87338"/>
    <w:rsid w:val="00A9717A"/>
    <w:rsid w:val="00A9727D"/>
    <w:rsid w:val="00AA1222"/>
    <w:rsid w:val="00AA5D9C"/>
    <w:rsid w:val="00AC1655"/>
    <w:rsid w:val="00AC68FA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4340"/>
    <w:rsid w:val="00BC7D8B"/>
    <w:rsid w:val="00BD0CBC"/>
    <w:rsid w:val="00BD1E30"/>
    <w:rsid w:val="00BE3C8B"/>
    <w:rsid w:val="00BF3FC4"/>
    <w:rsid w:val="00BF5169"/>
    <w:rsid w:val="00C007CB"/>
    <w:rsid w:val="00C05213"/>
    <w:rsid w:val="00C11C4F"/>
    <w:rsid w:val="00C1303F"/>
    <w:rsid w:val="00C17467"/>
    <w:rsid w:val="00C25D93"/>
    <w:rsid w:val="00C31F9D"/>
    <w:rsid w:val="00C32F8A"/>
    <w:rsid w:val="00C34FD7"/>
    <w:rsid w:val="00C35234"/>
    <w:rsid w:val="00C40472"/>
    <w:rsid w:val="00C72DF4"/>
    <w:rsid w:val="00C76DC7"/>
    <w:rsid w:val="00C80F9E"/>
    <w:rsid w:val="00C85AE3"/>
    <w:rsid w:val="00C920C4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13F40"/>
    <w:rsid w:val="00D30E85"/>
    <w:rsid w:val="00D3168F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6A1F"/>
    <w:rsid w:val="00D90085"/>
    <w:rsid w:val="00DA20B4"/>
    <w:rsid w:val="00DA227C"/>
    <w:rsid w:val="00DB00DA"/>
    <w:rsid w:val="00DB7EE2"/>
    <w:rsid w:val="00DC10C9"/>
    <w:rsid w:val="00DC5385"/>
    <w:rsid w:val="00DE460B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50745"/>
    <w:rsid w:val="00E53687"/>
    <w:rsid w:val="00E542A9"/>
    <w:rsid w:val="00E574AF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C6E83"/>
    <w:rsid w:val="00ED5F17"/>
    <w:rsid w:val="00EE26BF"/>
    <w:rsid w:val="00EF30EA"/>
    <w:rsid w:val="00EF7F96"/>
    <w:rsid w:val="00F00488"/>
    <w:rsid w:val="00F13412"/>
    <w:rsid w:val="00F234EC"/>
    <w:rsid w:val="00F32F8C"/>
    <w:rsid w:val="00F3342A"/>
    <w:rsid w:val="00F34E7C"/>
    <w:rsid w:val="00F42482"/>
    <w:rsid w:val="00F447C5"/>
    <w:rsid w:val="00F460C5"/>
    <w:rsid w:val="00F50F28"/>
    <w:rsid w:val="00F53242"/>
    <w:rsid w:val="00F60E98"/>
    <w:rsid w:val="00F643E6"/>
    <w:rsid w:val="00F652EF"/>
    <w:rsid w:val="00F741DC"/>
    <w:rsid w:val="00F9339B"/>
    <w:rsid w:val="00F94951"/>
    <w:rsid w:val="00FA4B8C"/>
    <w:rsid w:val="00FA6BDD"/>
    <w:rsid w:val="00FB28E2"/>
    <w:rsid w:val="00FB7D70"/>
    <w:rsid w:val="00FD61C0"/>
    <w:rsid w:val="00FD6646"/>
    <w:rsid w:val="00FF0C27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188A877D"/>
  <w14:defaultImageDpi w14:val="0"/>
  <w15:docId w15:val="{894C0E2B-5B84-45C8-8DB9-A11D394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7467"/>
    <w:pPr>
      <w:keepNext/>
      <w:keepLines/>
      <w:numPr>
        <w:numId w:val="33"/>
      </w:numPr>
      <w:spacing w:before="480"/>
      <w:ind w:left="357" w:hanging="357"/>
      <w:outlineLvl w:val="0"/>
    </w:pPr>
    <w:rPr>
      <w:rFonts w:ascii="Calibri" w:hAnsi="Calibri"/>
      <w:b/>
      <w:bCs/>
      <w:sz w:val="28"/>
      <w:szCs w:val="28"/>
      <w:lang w:eastAsia="fi-FI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E460B"/>
    <w:pPr>
      <w:numPr>
        <w:numId w:val="0"/>
      </w:numPr>
      <w:ind w:firstLine="1304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7467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460B"/>
    <w:rPr>
      <w:rFonts w:ascii="Cambria" w:hAnsi="Cambria"/>
      <w:b/>
      <w:bCs/>
      <w:color w:val="525A7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paragraph" w:styleId="NoSpacing">
    <w:name w:val="No Spacing"/>
    <w:link w:val="NoSpacingChar"/>
    <w:uiPriority w:val="1"/>
    <w:qFormat/>
    <w:rsid w:val="00317430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430"/>
    <w:rPr>
      <w:rFonts w:asciiTheme="minorHAnsi" w:eastAsiaTheme="minorEastAsia" w:hAnsiTheme="minorHAnsi" w:cstheme="minorBidi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0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E460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E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803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2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0320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  <w:style w:type="table" w:styleId="LightGrid-Accent1">
    <w:name w:val="Light Grid Accent 1"/>
    <w:basedOn w:val="TableNormal"/>
    <w:uiPriority w:val="62"/>
    <w:rsid w:val="00C1746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35730C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Users\h01272\AppData\Local\Temp\Asiakirjamalli%20logolla-%20esim.%20markkinointitarkoitukseen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b0d6c69db0e6c33fe7f10ba14510876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EAB6F-2F22-4143-B39A-B52564C7D911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892A523-986B-49C5-8A34-DBEC811A4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Asiakirjamalli logolla- esim. markkinointitarkoitukseen</Template>
  <TotalTime>24</TotalTime>
  <Pages>2</Pages>
  <Words>83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&lt;Projektin nimi&gt;</vt:lpstr>
      <vt:lpstr>HELIA</vt:lpstr>
    </vt:vector>
  </TitlesOfParts>
  <Company>HELIA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&lt;Projektin nimi&gt;</dc:title>
  <dc:subject>&lt;Projektin NIMI</dc:subject>
  <dc:creator>Holmström Harto</dc:creator>
  <cp:lastModifiedBy>Holmström Harto</cp:lastModifiedBy>
  <cp:revision>8</cp:revision>
  <cp:lastPrinted>2015-08-04T05:33:00Z</cp:lastPrinted>
  <dcterms:created xsi:type="dcterms:W3CDTF">2019-11-20T10:57:00Z</dcterms:created>
  <dcterms:modified xsi:type="dcterms:W3CDTF">2019-11-20T11:22:00Z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</Properties>
</file>
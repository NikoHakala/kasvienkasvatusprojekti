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30" w:rsidRDefault="00317430"/>
    <w:p w:rsidR="00317430" w:rsidRDefault="00317430">
      <w:pPr>
        <w:spacing w:after="20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</w:rPr>
        <w:br w:type="page"/>
      </w:r>
      <w:r w:rsidR="00380320">
        <w:rPr>
          <w:noProof/>
          <w:lang w:eastAsia="fi-FI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24B4DEB7" wp14:editId="49D0DADC">
                <wp:simplePos x="0" y="0"/>
                <wp:positionH relativeFrom="margin">
                  <wp:posOffset>594360</wp:posOffset>
                </wp:positionH>
                <wp:positionV relativeFrom="page">
                  <wp:posOffset>4021455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320" w:rsidRDefault="00DF079D" w:rsidP="00380320">
                            <w:pPr>
                              <w:pStyle w:val="Title"/>
                              <w:rPr>
                                <w:rStyle w:val="TitleChar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438312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380320" w:rsidRPr="00380320">
                                  <w:rPr>
                                    <w:rStyle w:val="TitleChar"/>
                                    <w:sz w:val="52"/>
                                    <w:szCs w:val="52"/>
                                  </w:rPr>
                                  <w:t>&lt;Projektin nimi&gt;</w:t>
                                </w:r>
                              </w:sdtContent>
                            </w:sdt>
                          </w:p>
                          <w:p w:rsidR="00380320" w:rsidRDefault="00380320" w:rsidP="00380320"/>
                          <w:p w:rsidR="00380320" w:rsidRDefault="00380320" w:rsidP="00380320"/>
                          <w:p w:rsidR="00380320" w:rsidRPr="00380320" w:rsidRDefault="00380320" w:rsidP="00380320">
                            <w:pPr>
                              <w:pStyle w:val="Subtitle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80320">
                              <w:rPr>
                                <w:color w:val="auto"/>
                                <w:sz w:val="36"/>
                                <w:szCs w:val="36"/>
                              </w:rPr>
                              <w:t>Projektin loppuraportti</w:t>
                            </w:r>
                          </w:p>
                          <w:p w:rsidR="00380320" w:rsidRDefault="00380320" w:rsidP="00380320"/>
                          <w:p w:rsidR="00380320" w:rsidRPr="00380320" w:rsidRDefault="00380320" w:rsidP="0038032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4B4DEB7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46.8pt;margin-top:316.6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Ci/nbn4gAAAAsB&#10;AAAPAAAAAAAAAAAAAAAAAM8EAABkcnMvZG93bnJldi54bWxQSwUGAAAAAAQABADzAAAA3gUAAAAA&#10;" filled="f" stroked="f" strokeweight=".5pt">
                <v:textbox style="mso-fit-shape-to-text:t" inset="0,0,0,0">
                  <w:txbxContent>
                    <w:p w:rsidR="00380320" w:rsidRDefault="00380320" w:rsidP="00380320">
                      <w:pPr>
                        <w:pStyle w:val="Title"/>
                        <w:rPr>
                          <w:rStyle w:val="TitleChar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Style w:val="TitleChar"/>
                            <w:sz w:val="52"/>
                            <w:szCs w:val="52"/>
                          </w:rPr>
                          <w:alias w:val="Title"/>
                          <w:tag w:val=""/>
                          <w:id w:val="-438312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380320">
                            <w:rPr>
                              <w:rStyle w:val="TitleChar"/>
                              <w:sz w:val="52"/>
                              <w:szCs w:val="52"/>
                            </w:rPr>
                            <w:t>&lt;Projektin nimi&gt;</w:t>
                          </w:r>
                        </w:sdtContent>
                      </w:sdt>
                    </w:p>
                    <w:p w:rsidR="00380320" w:rsidRDefault="00380320" w:rsidP="00380320"/>
                    <w:p w:rsidR="00380320" w:rsidRDefault="00380320" w:rsidP="00380320"/>
                    <w:p w:rsidR="00380320" w:rsidRPr="00380320" w:rsidRDefault="00380320" w:rsidP="00380320">
                      <w:pPr>
                        <w:pStyle w:val="Subtitle"/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380320">
                        <w:rPr>
                          <w:color w:val="auto"/>
                          <w:sz w:val="36"/>
                          <w:szCs w:val="36"/>
                        </w:rPr>
                        <w:t>Projektin loppuraportti</w:t>
                      </w:r>
                    </w:p>
                    <w:p w:rsidR="00380320" w:rsidRDefault="00380320" w:rsidP="00380320"/>
                    <w:p w:rsidR="00380320" w:rsidRPr="00380320" w:rsidRDefault="00380320" w:rsidP="00380320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317430" w:rsidRDefault="00317430" w:rsidP="000B0B7C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0" w:firstLine="0"/>
        <w:rPr>
          <w:rFonts w:ascii="Tahoma" w:hAnsi="Tahoma" w:cs="Tahoma"/>
        </w:rPr>
      </w:pPr>
    </w:p>
    <w:p w:rsidR="00DE460B" w:rsidRPr="00BC4340" w:rsidRDefault="00DE460B" w:rsidP="00BC4340">
      <w:pPr>
        <w:pStyle w:val="Heading1"/>
      </w:pPr>
      <w:r w:rsidRPr="00BC4340">
        <w:t>Projektin kuvaus</w:t>
      </w:r>
    </w:p>
    <w:p w:rsidR="00DE460B" w:rsidRPr="00DE460B" w:rsidRDefault="00DE460B" w:rsidP="00DE460B">
      <w:pPr>
        <w:spacing w:line="360" w:lineRule="auto"/>
        <w:rPr>
          <w:rFonts w:ascii="Garamond" w:eastAsia="Calibri" w:hAnsi="Garamond"/>
          <w:sz w:val="24"/>
          <w:szCs w:val="24"/>
        </w:rPr>
      </w:pPr>
    </w:p>
    <w:p w:rsidR="00DE460B" w:rsidRPr="00DE460B" w:rsidRDefault="00DE460B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 w:rsidRPr="00DE460B">
        <w:rPr>
          <w:rFonts w:asciiTheme="minorHAnsi" w:eastAsia="Calibri" w:hAnsiTheme="minorHAnsi"/>
          <w:sz w:val="24"/>
          <w:szCs w:val="24"/>
        </w:rPr>
        <w:t>Kopioi</w:t>
      </w:r>
      <w:r w:rsidR="001F797C">
        <w:rPr>
          <w:rFonts w:asciiTheme="minorHAnsi" w:eastAsia="Calibri" w:hAnsiTheme="minorHAnsi"/>
          <w:sz w:val="24"/>
          <w:szCs w:val="24"/>
        </w:rPr>
        <w:t>kaa</w:t>
      </w:r>
      <w:r w:rsidRPr="00DE460B">
        <w:rPr>
          <w:rFonts w:asciiTheme="minorHAnsi" w:eastAsia="Calibri" w:hAnsiTheme="minorHAnsi"/>
          <w:sz w:val="24"/>
          <w:szCs w:val="24"/>
        </w:rPr>
        <w:t xml:space="preserve"> tähän projektisuunnitelmasta projektin tehtävä, tavoite ja odotettavat tulokset.</w:t>
      </w:r>
    </w:p>
    <w:p w:rsidR="00DE460B" w:rsidRPr="00DE460B" w:rsidRDefault="00DE460B" w:rsidP="00BC4340">
      <w:pPr>
        <w:pStyle w:val="Heading1"/>
      </w:pPr>
      <w:r w:rsidRPr="00DE460B">
        <w:t xml:space="preserve">Projektin </w:t>
      </w:r>
      <w:r w:rsidR="0082357D">
        <w:t>tulokset</w:t>
      </w:r>
    </w:p>
    <w:p w:rsidR="00DE460B" w:rsidRDefault="00DE460B" w:rsidP="0082357D">
      <w:pPr>
        <w:spacing w:line="360" w:lineRule="auto"/>
        <w:rPr>
          <w:rFonts w:asciiTheme="minorHAnsi" w:eastAsia="Calibri" w:hAnsiTheme="minorHAnsi"/>
          <w:sz w:val="24"/>
          <w:szCs w:val="24"/>
        </w:rPr>
      </w:pPr>
      <w:bookmarkStart w:id="0" w:name="_Toc313968808"/>
      <w:r w:rsidRPr="00DE460B">
        <w:rPr>
          <w:rFonts w:asciiTheme="minorHAnsi" w:eastAsia="Calibri" w:hAnsiTheme="minorHAnsi"/>
          <w:sz w:val="24"/>
          <w:szCs w:val="24"/>
        </w:rPr>
        <w:t xml:space="preserve"> </w:t>
      </w:r>
      <w:bookmarkEnd w:id="0"/>
    </w:p>
    <w:p w:rsidR="0082357D" w:rsidRPr="0082357D" w:rsidRDefault="001F797C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E</w:t>
      </w:r>
      <w:r w:rsidR="0082357D" w:rsidRPr="0082357D">
        <w:rPr>
          <w:rFonts w:asciiTheme="minorHAnsi" w:eastAsia="Calibri" w:hAnsiTheme="minorHAnsi"/>
          <w:sz w:val="24"/>
          <w:szCs w:val="24"/>
        </w:rPr>
        <w:t>sit</w:t>
      </w:r>
      <w:r>
        <w:rPr>
          <w:rFonts w:asciiTheme="minorHAnsi" w:eastAsia="Calibri" w:hAnsiTheme="minorHAnsi"/>
          <w:sz w:val="24"/>
          <w:szCs w:val="24"/>
        </w:rPr>
        <w:t>t</w:t>
      </w:r>
      <w:r w:rsidR="0082357D" w:rsidRPr="0082357D">
        <w:rPr>
          <w:rFonts w:asciiTheme="minorHAnsi" w:eastAsia="Calibri" w:hAnsiTheme="minorHAnsi"/>
          <w:sz w:val="24"/>
          <w:szCs w:val="24"/>
        </w:rPr>
        <w:t>ä</w:t>
      </w:r>
      <w:r>
        <w:rPr>
          <w:rFonts w:asciiTheme="minorHAnsi" w:eastAsia="Calibri" w:hAnsiTheme="minorHAnsi"/>
          <w:sz w:val="24"/>
          <w:szCs w:val="24"/>
        </w:rPr>
        <w:t>kää</w:t>
      </w:r>
      <w:r w:rsidR="0082357D" w:rsidRPr="0082357D">
        <w:rPr>
          <w:rFonts w:asciiTheme="minorHAnsi" w:eastAsia="Calibri" w:hAnsiTheme="minorHAnsi"/>
          <w:sz w:val="24"/>
          <w:szCs w:val="24"/>
        </w:rPr>
        <w:t xml:space="preserve"> projektin aikaansaama tulos kokonaisuutena. </w:t>
      </w:r>
    </w:p>
    <w:p w:rsidR="0082357D" w:rsidRPr="00DE460B" w:rsidRDefault="0082357D" w:rsidP="00DC5385">
      <w:pPr>
        <w:ind w:left="1304"/>
        <w:rPr>
          <w:rFonts w:asciiTheme="minorHAnsi" w:eastAsia="Calibri" w:hAnsiTheme="minorHAnsi"/>
          <w:sz w:val="24"/>
          <w:szCs w:val="24"/>
        </w:rPr>
      </w:pPr>
      <w:r w:rsidRPr="0082357D">
        <w:rPr>
          <w:rFonts w:asciiTheme="minorHAnsi" w:eastAsia="Calibri" w:hAnsiTheme="minorHAnsi"/>
          <w:sz w:val="24"/>
          <w:szCs w:val="24"/>
        </w:rPr>
        <w:t>Esit</w:t>
      </w:r>
      <w:r w:rsidR="001F797C">
        <w:rPr>
          <w:rFonts w:asciiTheme="minorHAnsi" w:eastAsia="Calibri" w:hAnsiTheme="minorHAnsi"/>
          <w:sz w:val="24"/>
          <w:szCs w:val="24"/>
        </w:rPr>
        <w:t>t</w:t>
      </w:r>
      <w:r w:rsidRPr="0082357D">
        <w:rPr>
          <w:rFonts w:asciiTheme="minorHAnsi" w:eastAsia="Calibri" w:hAnsiTheme="minorHAnsi"/>
          <w:sz w:val="24"/>
          <w:szCs w:val="24"/>
        </w:rPr>
        <w:t>ä</w:t>
      </w:r>
      <w:r w:rsidR="001F797C">
        <w:rPr>
          <w:rFonts w:asciiTheme="minorHAnsi" w:eastAsia="Calibri" w:hAnsiTheme="minorHAnsi"/>
          <w:sz w:val="24"/>
          <w:szCs w:val="24"/>
        </w:rPr>
        <w:t>kää</w:t>
      </w:r>
      <w:r w:rsidRPr="0082357D">
        <w:rPr>
          <w:rFonts w:asciiTheme="minorHAnsi" w:eastAsia="Calibri" w:hAnsiTheme="minorHAnsi"/>
          <w:sz w:val="24"/>
          <w:szCs w:val="24"/>
        </w:rPr>
        <w:t xml:space="preserve"> mahdolliset projektin päätyttyä myöhemmin toteutet</w:t>
      </w:r>
      <w:r>
        <w:rPr>
          <w:rFonts w:asciiTheme="minorHAnsi" w:eastAsia="Calibri" w:hAnsiTheme="minorHAnsi"/>
          <w:sz w:val="24"/>
          <w:szCs w:val="24"/>
        </w:rPr>
        <w:t xml:space="preserve">taviksi siirtyvät toimenpiteet </w:t>
      </w:r>
      <w:r w:rsidRPr="0082357D">
        <w:rPr>
          <w:rFonts w:asciiTheme="minorHAnsi" w:eastAsia="Calibri" w:hAnsiTheme="minorHAnsi"/>
          <w:sz w:val="24"/>
          <w:szCs w:val="24"/>
        </w:rPr>
        <w:t>sekä mahdolliset jatkokehit</w:t>
      </w:r>
      <w:r>
        <w:rPr>
          <w:rFonts w:asciiTheme="minorHAnsi" w:eastAsia="Calibri" w:hAnsiTheme="minorHAnsi"/>
          <w:sz w:val="24"/>
          <w:szCs w:val="24"/>
        </w:rPr>
        <w:t>tämiseen liittyvät toimenpiteet.</w:t>
      </w:r>
    </w:p>
    <w:p w:rsidR="00DE460B" w:rsidRPr="00BC4340" w:rsidRDefault="0082357D" w:rsidP="0082357D">
      <w:pPr>
        <w:pStyle w:val="Heading1"/>
      </w:pPr>
      <w:r w:rsidRPr="0082357D">
        <w:rPr>
          <w:rFonts w:asciiTheme="minorHAnsi" w:hAnsiTheme="minorHAnsi"/>
        </w:rPr>
        <w:t>Projektin onnistuminen</w:t>
      </w:r>
    </w:p>
    <w:p w:rsidR="00DE460B" w:rsidRPr="00DE460B" w:rsidRDefault="00DE460B" w:rsidP="00DE460B">
      <w:pPr>
        <w:spacing w:line="360" w:lineRule="auto"/>
        <w:rPr>
          <w:rFonts w:ascii="Garamond" w:eastAsia="Calibri" w:hAnsi="Garamond"/>
          <w:sz w:val="24"/>
          <w:szCs w:val="24"/>
          <w:lang w:eastAsia="fi-FI"/>
        </w:rPr>
      </w:pPr>
    </w:p>
    <w:p w:rsidR="0082357D" w:rsidRPr="00DE460B" w:rsidRDefault="001F797C" w:rsidP="00DC5385">
      <w:pPr>
        <w:ind w:left="1304"/>
        <w:rPr>
          <w:rFonts w:asciiTheme="minorHAnsi" w:eastAsia="Calibri" w:hAnsiTheme="minorHAnsi"/>
          <w:sz w:val="24"/>
          <w:szCs w:val="24"/>
          <w:lang w:eastAsia="fi-FI"/>
        </w:rPr>
      </w:pPr>
      <w:r>
        <w:rPr>
          <w:rFonts w:asciiTheme="minorHAnsi" w:eastAsia="Calibri" w:hAnsiTheme="minorHAnsi"/>
          <w:sz w:val="24"/>
          <w:szCs w:val="24"/>
          <w:lang w:eastAsia="fi-FI"/>
        </w:rPr>
        <w:t>Laat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>i</w:t>
      </w:r>
      <w:r>
        <w:rPr>
          <w:rFonts w:asciiTheme="minorHAnsi" w:eastAsia="Calibri" w:hAnsiTheme="minorHAnsi"/>
          <w:sz w:val="24"/>
          <w:szCs w:val="24"/>
          <w:lang w:eastAsia="fi-FI"/>
        </w:rPr>
        <w:t>kaa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 xml:space="preserve"> lyhyt yhteenveto projektin kulusta. Analysoi</w:t>
      </w:r>
      <w:r>
        <w:rPr>
          <w:rFonts w:asciiTheme="minorHAnsi" w:eastAsia="Calibri" w:hAnsiTheme="minorHAnsi"/>
          <w:sz w:val="24"/>
          <w:szCs w:val="24"/>
          <w:lang w:eastAsia="fi-FI"/>
        </w:rPr>
        <w:t>kaa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 xml:space="preserve"> projektille suunniteltua tehtävää suhteessa toteutuneeseen.</w:t>
      </w:r>
      <w:r w:rsidR="00FA4B8C">
        <w:rPr>
          <w:rFonts w:asciiTheme="minorHAnsi" w:eastAsia="Calibri" w:hAnsiTheme="minorHAnsi"/>
          <w:sz w:val="24"/>
          <w:szCs w:val="24"/>
          <w:lang w:eastAsia="fi-FI"/>
        </w:rPr>
        <w:t xml:space="preserve"> </w:t>
      </w:r>
      <w:r>
        <w:rPr>
          <w:rFonts w:asciiTheme="minorHAnsi" w:eastAsia="Calibri" w:hAnsiTheme="minorHAnsi"/>
          <w:sz w:val="24"/>
          <w:szCs w:val="24"/>
          <w:lang w:eastAsia="fi-FI"/>
        </w:rPr>
        <w:t>Kuvatkaa</w:t>
      </w:r>
      <w:r w:rsidR="0082357D" w:rsidRPr="0082357D">
        <w:rPr>
          <w:rFonts w:asciiTheme="minorHAnsi" w:eastAsia="Calibri" w:hAnsiTheme="minorHAnsi"/>
          <w:sz w:val="24"/>
          <w:szCs w:val="24"/>
          <w:lang w:eastAsia="fi-FI"/>
        </w:rPr>
        <w:t xml:space="preserve"> projektin tulosten saavuttamista suhteessa suunniteltuun.</w:t>
      </w:r>
    </w:p>
    <w:p w:rsidR="00DE460B" w:rsidRPr="00DE460B" w:rsidRDefault="00FA4B8C" w:rsidP="00FA4B8C">
      <w:pPr>
        <w:pStyle w:val="Heading1"/>
      </w:pPr>
      <w:r w:rsidRPr="00FA4B8C">
        <w:t>Projektiryhmän suoriutuminen</w:t>
      </w:r>
    </w:p>
    <w:p w:rsidR="00FA4B8C" w:rsidRDefault="00FA4B8C" w:rsidP="002E67F7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1276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</w:p>
    <w:p w:rsidR="001F797C" w:rsidRPr="00D13F40" w:rsidRDefault="001F797C" w:rsidP="0098146B">
      <w:pPr>
        <w:pStyle w:val="fin"/>
        <w:ind w:left="1276" w:firstLine="0"/>
        <w:rPr>
          <w:rFonts w:asciiTheme="minorHAnsi" w:eastAsia="Calibri" w:hAnsiTheme="minorHAnsi" w:cs="Times New Roman"/>
          <w:b/>
          <w:sz w:val="24"/>
          <w:szCs w:val="24"/>
          <w:lang w:eastAsia="fi-FI"/>
        </w:rPr>
      </w:pPr>
      <w:r>
        <w:rPr>
          <w:rFonts w:asciiTheme="minorHAnsi" w:eastAsia="Calibri" w:hAnsiTheme="minorHAnsi" w:cs="Times New Roman"/>
          <w:sz w:val="24"/>
          <w:szCs w:val="24"/>
          <w:lang w:eastAsia="fi-FI"/>
        </w:rPr>
        <w:t>Kuvatkaa</w:t>
      </w:r>
      <w:r w:rsidR="00FA4B8C" w:rsidRPr="00FA4B8C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projektiryhmän</w:t>
      </w:r>
      <w:r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jäsenten roolia ja tehtäviä projektissa</w:t>
      </w:r>
      <w:r w:rsidR="004F10F0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sekä raportoikaa </w:t>
      </w:r>
      <w:r w:rsidR="00D13F40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projektiin käytetyt työtunnit </w:t>
      </w:r>
      <w:r w:rsidRPr="00D13F40">
        <w:rPr>
          <w:rFonts w:asciiTheme="minorHAnsi" w:eastAsia="Calibri" w:hAnsiTheme="minorHAnsi" w:cs="Times New Roman"/>
          <w:b/>
          <w:sz w:val="24"/>
          <w:szCs w:val="24"/>
          <w:lang w:eastAsia="fi-FI"/>
        </w:rPr>
        <w:br/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209"/>
        <w:gridCol w:w="6013"/>
        <w:gridCol w:w="1979"/>
      </w:tblGrid>
      <w:tr w:rsidR="00D13F40" w:rsidRPr="00D13F40" w:rsidTr="00D13F40">
        <w:tc>
          <w:tcPr>
            <w:tcW w:w="2209" w:type="dxa"/>
          </w:tcPr>
          <w:p w:rsidR="00D13F40" w:rsidRPr="00D13F40" w:rsidRDefault="00D13F40" w:rsidP="00D13F4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D13F40">
              <w:rPr>
                <w:rFonts w:asciiTheme="minorHAnsi" w:hAnsiTheme="minorHAnsi"/>
                <w:b/>
                <w:sz w:val="24"/>
                <w:szCs w:val="24"/>
              </w:rPr>
              <w:t>Nimi</w:t>
            </w:r>
          </w:p>
        </w:tc>
        <w:tc>
          <w:tcPr>
            <w:tcW w:w="6013" w:type="dxa"/>
          </w:tcPr>
          <w:p w:rsidR="00D13F40" w:rsidRPr="00D13F40" w:rsidRDefault="00D13F40" w:rsidP="00D13F40">
            <w:pPr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proofErr w:type="spellStart"/>
            <w:r w:rsidRPr="00D13F40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Tehtävät</w:t>
            </w:r>
            <w:proofErr w:type="spellEnd"/>
            <w:r w:rsidRPr="00D13F40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 xml:space="preserve"> ja </w:t>
            </w:r>
            <w:proofErr w:type="spellStart"/>
            <w:r w:rsidRPr="00D13F40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vastuut</w:t>
            </w:r>
            <w:proofErr w:type="spellEnd"/>
            <w:r w:rsidRPr="00D13F40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3F40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projektissa</w:t>
            </w:r>
            <w:proofErr w:type="spellEnd"/>
          </w:p>
        </w:tc>
        <w:tc>
          <w:tcPr>
            <w:tcW w:w="1979" w:type="dxa"/>
          </w:tcPr>
          <w:p w:rsidR="00D13F40" w:rsidRPr="00D13F40" w:rsidRDefault="00D13F40" w:rsidP="00D13F4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D13F40">
              <w:rPr>
                <w:rFonts w:asciiTheme="minorHAnsi" w:hAnsiTheme="minorHAnsi"/>
                <w:b/>
                <w:sz w:val="24"/>
                <w:szCs w:val="24"/>
              </w:rPr>
              <w:t xml:space="preserve">Projektityötunnit  </w:t>
            </w:r>
          </w:p>
        </w:tc>
      </w:tr>
      <w:tr w:rsidR="00D13F40" w:rsidRPr="00DE460B" w:rsidTr="00D13F40">
        <w:tc>
          <w:tcPr>
            <w:tcW w:w="2209" w:type="dxa"/>
          </w:tcPr>
          <w:p w:rsidR="00D13F40" w:rsidRPr="00DE460B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13" w:type="dxa"/>
          </w:tcPr>
          <w:p w:rsidR="00D13F40" w:rsidRPr="00DE460B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:rsidR="00D13F40" w:rsidRPr="00DE460B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3F40" w:rsidRPr="00D13F40" w:rsidTr="00D13F40">
        <w:tc>
          <w:tcPr>
            <w:tcW w:w="2209" w:type="dxa"/>
          </w:tcPr>
          <w:p w:rsidR="00D13F40" w:rsidRPr="00D13F40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13" w:type="dxa"/>
          </w:tcPr>
          <w:p w:rsidR="00D13F40" w:rsidRPr="00D13F40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:rsidR="00D13F40" w:rsidRPr="00D13F40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3F40" w:rsidRPr="00D13F40" w:rsidTr="00D13F40">
        <w:tc>
          <w:tcPr>
            <w:tcW w:w="2209" w:type="dxa"/>
          </w:tcPr>
          <w:p w:rsidR="00D13F40" w:rsidRPr="00D13F40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13" w:type="dxa"/>
          </w:tcPr>
          <w:p w:rsidR="00D13F40" w:rsidRPr="00D13F40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:rsidR="00D13F40" w:rsidRPr="00D13F40" w:rsidRDefault="00D13F40" w:rsidP="00D13F4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F797C" w:rsidRDefault="001F797C" w:rsidP="0098146B">
      <w:pPr>
        <w:pStyle w:val="fin"/>
        <w:ind w:left="1276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</w:p>
    <w:p w:rsidR="001F797C" w:rsidRDefault="001F797C" w:rsidP="00D13F40">
      <w:pPr>
        <w:pStyle w:val="fin"/>
        <w:ind w:left="0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</w:p>
    <w:p w:rsidR="0098146B" w:rsidRDefault="00FA4B8C" w:rsidP="0098146B">
      <w:pPr>
        <w:pStyle w:val="fin"/>
        <w:ind w:left="1276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  <w:r w:rsidRPr="00FA4B8C">
        <w:rPr>
          <w:rFonts w:asciiTheme="minorHAnsi" w:eastAsia="Calibri" w:hAnsiTheme="minorHAnsi" w:cs="Times New Roman"/>
          <w:sz w:val="24"/>
          <w:szCs w:val="24"/>
          <w:lang w:eastAsia="fi-FI"/>
        </w:rPr>
        <w:t>Nosta</w:t>
      </w:r>
      <w:r w:rsidR="00D13F40">
        <w:rPr>
          <w:rFonts w:asciiTheme="minorHAnsi" w:eastAsia="Calibri" w:hAnsiTheme="minorHAnsi" w:cs="Times New Roman"/>
          <w:sz w:val="24"/>
          <w:szCs w:val="24"/>
          <w:lang w:eastAsia="fi-FI"/>
        </w:rPr>
        <w:t>kaa myös esille</w:t>
      </w:r>
      <w:r w:rsidRPr="00FA4B8C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tilanteet, joilla oli vaikutusta projektin toteutukseen, esimerkiksi päätökset, lisäkoulutustarpeet, resurssien saatavuus sekä merkitys. </w:t>
      </w:r>
    </w:p>
    <w:p w:rsidR="00281A0F" w:rsidRPr="00DC5385" w:rsidRDefault="00D13F40" w:rsidP="00DC5385">
      <w:pPr>
        <w:pStyle w:val="fin"/>
        <w:ind w:left="1276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  <w:r>
        <w:rPr>
          <w:rFonts w:asciiTheme="minorHAnsi" w:eastAsia="Calibri" w:hAnsiTheme="minorHAnsi" w:cs="Times New Roman"/>
          <w:sz w:val="24"/>
          <w:szCs w:val="24"/>
          <w:lang w:eastAsia="fi-FI"/>
        </w:rPr>
        <w:t>Kuvailkaa</w:t>
      </w:r>
      <w:r w:rsidR="00FA4B8C" w:rsidRPr="00FA4B8C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kommunikaation merkitystä projektiryhmän työssä.</w:t>
      </w:r>
    </w:p>
    <w:p w:rsidR="00281A0F" w:rsidRPr="00DE460B" w:rsidRDefault="00281A0F" w:rsidP="00281A0F">
      <w:pPr>
        <w:pStyle w:val="Heading1"/>
      </w:pPr>
      <w:r w:rsidRPr="00281A0F">
        <w:t>Kokemukset</w:t>
      </w:r>
    </w:p>
    <w:p w:rsidR="00281A0F" w:rsidRDefault="00281A0F" w:rsidP="00281A0F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1276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</w:p>
    <w:p w:rsidR="00281A0F" w:rsidRDefault="00D13F40" w:rsidP="00281A0F">
      <w:pPr>
        <w:pStyle w:val="fin"/>
        <w:ind w:left="1276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  <w:r>
        <w:rPr>
          <w:rFonts w:asciiTheme="minorHAnsi" w:eastAsia="Calibri" w:hAnsiTheme="minorHAnsi" w:cs="Times New Roman"/>
          <w:sz w:val="24"/>
          <w:szCs w:val="24"/>
          <w:lang w:eastAsia="fi-FI"/>
        </w:rPr>
        <w:t>Kerätkää</w:t>
      </w:r>
      <w:r w:rsidR="00281A0F" w:rsidRPr="00281A0F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tähän kokemukset, joista arvelet</w:t>
      </w:r>
      <w:r>
        <w:rPr>
          <w:rFonts w:asciiTheme="minorHAnsi" w:eastAsia="Calibri" w:hAnsiTheme="minorHAnsi" w:cs="Times New Roman"/>
          <w:sz w:val="24"/>
          <w:szCs w:val="24"/>
          <w:lang w:eastAsia="fi-FI"/>
        </w:rPr>
        <w:t>te</w:t>
      </w:r>
      <w:r w:rsidR="00281A0F" w:rsidRPr="00281A0F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olevan</w:t>
      </w:r>
      <w:r w:rsidR="00281A0F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hyötyä tulevissa projekteissa.</w:t>
      </w:r>
    </w:p>
    <w:p w:rsidR="00281A0F" w:rsidRDefault="00D13F40" w:rsidP="00281A0F">
      <w:pPr>
        <w:pStyle w:val="fin"/>
        <w:ind w:left="1276" w:firstLine="0"/>
        <w:rPr>
          <w:rFonts w:asciiTheme="minorHAnsi" w:eastAsia="Calibri" w:hAnsiTheme="minorHAnsi" w:cs="Times New Roman"/>
          <w:sz w:val="24"/>
          <w:szCs w:val="24"/>
          <w:lang w:eastAsia="fi-FI"/>
        </w:rPr>
      </w:pPr>
      <w:r>
        <w:rPr>
          <w:rFonts w:asciiTheme="minorHAnsi" w:eastAsia="Calibri" w:hAnsiTheme="minorHAnsi" w:cs="Times New Roman"/>
          <w:sz w:val="24"/>
          <w:szCs w:val="24"/>
          <w:lang w:eastAsia="fi-FI"/>
        </w:rPr>
        <w:t>Verratkaa</w:t>
      </w:r>
      <w:r w:rsidR="00281A0F" w:rsidRPr="00281A0F">
        <w:rPr>
          <w:rFonts w:asciiTheme="minorHAnsi" w:eastAsia="Calibri" w:hAnsiTheme="minorHAnsi" w:cs="Times New Roman"/>
          <w:sz w:val="24"/>
          <w:szCs w:val="24"/>
          <w:lang w:eastAsia="fi-FI"/>
        </w:rPr>
        <w:t xml:space="preserve"> opittua projektisuunnitelmassa asetettuihin tavoitteisiin.</w:t>
      </w:r>
    </w:p>
    <w:p w:rsidR="00281A0F" w:rsidRPr="00BC4340" w:rsidRDefault="00281A0F" w:rsidP="00281A0F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1276" w:firstLine="0"/>
        <w:rPr>
          <w:rFonts w:asciiTheme="minorHAnsi" w:hAnsiTheme="minorHAnsi" w:cs="Tahoma"/>
        </w:rPr>
      </w:pPr>
    </w:p>
    <w:p w:rsidR="00281A0F" w:rsidRPr="00BC4340" w:rsidRDefault="00281A0F" w:rsidP="002E67F7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1276" w:firstLine="0"/>
        <w:rPr>
          <w:rFonts w:asciiTheme="minorHAnsi" w:hAnsiTheme="minorHAnsi" w:cs="Tahoma"/>
        </w:rPr>
      </w:pPr>
    </w:p>
    <w:sectPr w:rsidR="00281A0F" w:rsidRPr="00BC4340" w:rsidSect="003174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6" w:bottom="567" w:left="1134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85" w:rsidRDefault="00D90085">
      <w:r>
        <w:separator/>
      </w:r>
    </w:p>
  </w:endnote>
  <w:endnote w:type="continuationSeparator" w:id="0">
    <w:p w:rsidR="00D90085" w:rsidRDefault="00D9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9D" w:rsidRDefault="00DF07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9D" w:rsidRDefault="00DF07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9D" w:rsidRDefault="00DF0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85" w:rsidRDefault="00D90085">
      <w:r>
        <w:separator/>
      </w:r>
    </w:p>
  </w:footnote>
  <w:footnote w:type="continuationSeparator" w:id="0">
    <w:p w:rsidR="00D90085" w:rsidRDefault="00D90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9D" w:rsidRDefault="00DF0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73" w:rsidRPr="00B20991" w:rsidRDefault="00A33046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557FA63A" wp14:editId="1D18E101">
          <wp:simplePos x="0" y="0"/>
          <wp:positionH relativeFrom="column">
            <wp:posOffset>-128905</wp:posOffset>
          </wp:positionH>
          <wp:positionV relativeFrom="paragraph">
            <wp:posOffset>-90805</wp:posOffset>
          </wp:positionV>
          <wp:extent cx="1619250" cy="834160"/>
          <wp:effectExtent l="0" t="0" r="0" b="4445"/>
          <wp:wrapNone/>
          <wp:docPr id="5" name="Kuva 3" descr="C:\Users\Pohtu\AppData\Local\Microsoft\Windows\Temporary Internet Files\Content.Outlook\UY3NEG35\todistuksiin HH logo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htu\AppData\Local\Microsoft\Windows\Temporary Internet Files\Content.Outlook\UY3NEG35\todistuksiin HH logo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3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0B0B7C">
      <w:rPr>
        <w:rFonts w:ascii="Tahoma" w:hAnsi="Tahoma" w:cs="Tahoma"/>
        <w:b/>
      </w:rPr>
      <w:tab/>
    </w:r>
    <w:r w:rsidR="000E4A73" w:rsidRPr="002C75D2">
      <w:rPr>
        <w:rFonts w:ascii="Tahoma" w:hAnsi="Tahoma" w:cs="Tahoma"/>
        <w:b/>
      </w:rPr>
      <w:tab/>
    </w:r>
    <w:r w:rsidR="000E4A73" w:rsidRPr="002C75D2">
      <w:rPr>
        <w:rFonts w:ascii="Tahoma" w:hAnsi="Tahoma" w:cs="Tahoma"/>
        <w:b/>
      </w:rPr>
      <w:tab/>
    </w:r>
    <w:r w:rsidR="00380320" w:rsidRPr="00380320">
      <w:rPr>
        <w:rFonts w:ascii="Tahoma" w:hAnsi="Tahoma" w:cs="Tahoma"/>
      </w:rPr>
      <w:t>Monialaprojekti (</w:t>
    </w:r>
    <w:r w:rsidR="00DF079D" w:rsidRPr="00DF079D">
      <w:rPr>
        <w:rFonts w:ascii="Tahoma" w:hAnsi="Tahoma" w:cs="Tahoma"/>
      </w:rPr>
      <w:t>PRO4TN004</w:t>
    </w:r>
    <w:bookmarkStart w:id="1" w:name="_GoBack"/>
    <w:bookmarkEnd w:id="1"/>
    <w:r w:rsidR="00380320" w:rsidRPr="00380320">
      <w:rPr>
        <w:rFonts w:ascii="Tahoma" w:hAnsi="Tahoma" w:cs="Tahoma"/>
      </w:rPr>
      <w:t>)</w:t>
    </w:r>
    <w:r w:rsidR="000E4A73">
      <w:rPr>
        <w:rFonts w:ascii="Tahoma" w:hAnsi="Tahoma" w:cs="Tahoma"/>
      </w:rPr>
      <w:tab/>
    </w:r>
    <w:r w:rsidR="00317430">
      <w:rPr>
        <w:rFonts w:ascii="Tahoma" w:hAnsi="Tahoma" w:cs="Tahoma"/>
      </w:rPr>
      <w:t xml:space="preserve">        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DF079D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DF079D">
      <w:rPr>
        <w:rFonts w:ascii="Tahoma" w:hAnsi="Tahoma" w:cs="Tahoma"/>
        <w:noProof/>
      </w:rPr>
      <w:t>2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  <w:r w:rsidR="00317430">
      <w:rPr>
        <w:rFonts w:ascii="Tahoma" w:hAnsi="Tahoma" w:cs="Tahoma"/>
      </w:rPr>
      <w:br/>
    </w:r>
    <w:r w:rsidR="00317430">
      <w:rPr>
        <w:rFonts w:ascii="Tahoma" w:hAnsi="Tahoma" w:cs="Tahoma"/>
      </w:rPr>
      <w:tab/>
    </w:r>
    <w:r w:rsidR="00317430">
      <w:rPr>
        <w:rFonts w:ascii="Tahoma" w:hAnsi="Tahoma" w:cs="Tahoma"/>
      </w:rPr>
      <w:tab/>
    </w:r>
    <w:r w:rsidR="00317430">
      <w:rPr>
        <w:rFonts w:ascii="Tahoma" w:hAnsi="Tahoma" w:cs="Tahoma"/>
      </w:rPr>
      <w:tab/>
    </w:r>
    <w:r w:rsidR="00F643E6">
      <w:rPr>
        <w:rFonts w:ascii="Tahoma" w:hAnsi="Tahoma" w:cs="Tahoma"/>
      </w:rPr>
      <w:t>Projektin l</w:t>
    </w:r>
    <w:r w:rsidR="0082357D">
      <w:rPr>
        <w:rFonts w:ascii="Tahoma" w:hAnsi="Tahoma" w:cs="Tahoma"/>
      </w:rPr>
      <w:t>oppu</w:t>
    </w:r>
    <w:r w:rsidR="00317430" w:rsidRPr="00317430">
      <w:rPr>
        <w:rFonts w:ascii="Tahoma" w:hAnsi="Tahoma" w:cs="Tahoma"/>
      </w:rPr>
      <w:t>raportti</w:t>
    </w:r>
  </w:p>
  <w:p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:rsidR="000E4A73" w:rsidRPr="00A33A96" w:rsidRDefault="000E4A73" w:rsidP="009D6518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:rsidR="000E4A73" w:rsidRDefault="000E4A73" w:rsidP="00317430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="00C920C4">
      <w:rPr>
        <w:rFonts w:ascii="Tahoma" w:hAnsi="Tahoma" w:cs="Tahoma"/>
      </w:rPr>
      <w:t>&lt;pvm&gt;</w:t>
    </w:r>
  </w:p>
  <w:p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D90085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:rsidR="000E4A73" w:rsidRDefault="000E4A73" w:rsidP="000E4A73">
    <w:pPr>
      <w:pStyle w:val="fin"/>
      <w:rPr>
        <w:rFonts w:ascii="Tahoma" w:hAnsi="Tahoma" w:cs="Tahoma"/>
      </w:rPr>
    </w:pPr>
  </w:p>
  <w:p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:rsidR="000E4A73" w:rsidRDefault="000E4A73" w:rsidP="000E4A73">
    <w:pPr>
      <w:pStyle w:val="fin"/>
      <w:rPr>
        <w:rFonts w:ascii="Tahoma" w:hAnsi="Tahoma" w:cs="Tahoma"/>
      </w:rPr>
    </w:pPr>
  </w:p>
  <w:p w:rsidR="000E4A73" w:rsidRDefault="000E4A73" w:rsidP="000E4A73">
    <w:pPr>
      <w:pStyle w:val="fin"/>
      <w:rPr>
        <w:rFonts w:ascii="Tahoma" w:hAnsi="Tahoma" w:cs="Tahoma"/>
      </w:rPr>
    </w:pPr>
  </w:p>
  <w:p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9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1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4577DC4"/>
    <w:multiLevelType w:val="hybridMultilevel"/>
    <w:tmpl w:val="D5A0D374"/>
    <w:lvl w:ilvl="0" w:tplc="CABAC18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3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4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6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9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30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1"/>
  </w:num>
  <w:num w:numId="4">
    <w:abstractNumId w:val="17"/>
  </w:num>
  <w:num w:numId="5">
    <w:abstractNumId w:val="19"/>
  </w:num>
  <w:num w:numId="6">
    <w:abstractNumId w:val="21"/>
  </w:num>
  <w:num w:numId="7">
    <w:abstractNumId w:val="15"/>
  </w:num>
  <w:num w:numId="8">
    <w:abstractNumId w:val="13"/>
  </w:num>
  <w:num w:numId="9">
    <w:abstractNumId w:val="11"/>
  </w:num>
  <w:num w:numId="10">
    <w:abstractNumId w:val="27"/>
  </w:num>
  <w:num w:numId="11">
    <w:abstractNumId w:val="5"/>
  </w:num>
  <w:num w:numId="12">
    <w:abstractNumId w:val="3"/>
  </w:num>
  <w:num w:numId="13">
    <w:abstractNumId w:val="24"/>
  </w:num>
  <w:num w:numId="14">
    <w:abstractNumId w:val="16"/>
  </w:num>
  <w:num w:numId="15">
    <w:abstractNumId w:val="26"/>
  </w:num>
  <w:num w:numId="16">
    <w:abstractNumId w:val="9"/>
  </w:num>
  <w:num w:numId="17">
    <w:abstractNumId w:val="0"/>
  </w:num>
  <w:num w:numId="18">
    <w:abstractNumId w:val="29"/>
  </w:num>
  <w:num w:numId="19">
    <w:abstractNumId w:val="8"/>
  </w:num>
  <w:num w:numId="20">
    <w:abstractNumId w:val="32"/>
  </w:num>
  <w:num w:numId="21">
    <w:abstractNumId w:val="28"/>
  </w:num>
  <w:num w:numId="22">
    <w:abstractNumId w:val="22"/>
  </w:num>
  <w:num w:numId="23">
    <w:abstractNumId w:val="23"/>
  </w:num>
  <w:num w:numId="24">
    <w:abstractNumId w:val="6"/>
  </w:num>
  <w:num w:numId="25">
    <w:abstractNumId w:val="10"/>
  </w:num>
  <w:num w:numId="26">
    <w:abstractNumId w:val="14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30"/>
  </w:num>
  <w:num w:numId="30">
    <w:abstractNumId w:val="20"/>
  </w:num>
  <w:num w:numId="31">
    <w:abstractNumId w:val="25"/>
  </w:num>
  <w:num w:numId="32">
    <w:abstractNumId w:val="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85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7FC"/>
    <w:rsid w:val="001411FB"/>
    <w:rsid w:val="0014602E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C3236"/>
    <w:rsid w:val="001C592E"/>
    <w:rsid w:val="001C5CE5"/>
    <w:rsid w:val="001C6FB7"/>
    <w:rsid w:val="001C7724"/>
    <w:rsid w:val="001D6EE8"/>
    <w:rsid w:val="001D75A3"/>
    <w:rsid w:val="001E6CB6"/>
    <w:rsid w:val="001E7886"/>
    <w:rsid w:val="001F00D4"/>
    <w:rsid w:val="001F1E6E"/>
    <w:rsid w:val="001F7324"/>
    <w:rsid w:val="001F797C"/>
    <w:rsid w:val="00210D56"/>
    <w:rsid w:val="00211173"/>
    <w:rsid w:val="002151B4"/>
    <w:rsid w:val="00215AE2"/>
    <w:rsid w:val="002161A1"/>
    <w:rsid w:val="00220E61"/>
    <w:rsid w:val="002254E5"/>
    <w:rsid w:val="00230851"/>
    <w:rsid w:val="002356FC"/>
    <w:rsid w:val="002447C0"/>
    <w:rsid w:val="00254E99"/>
    <w:rsid w:val="00257408"/>
    <w:rsid w:val="0026107A"/>
    <w:rsid w:val="00261E94"/>
    <w:rsid w:val="0026261D"/>
    <w:rsid w:val="00263BD5"/>
    <w:rsid w:val="002665C6"/>
    <w:rsid w:val="002733F1"/>
    <w:rsid w:val="00281A0F"/>
    <w:rsid w:val="00284B8B"/>
    <w:rsid w:val="002938E2"/>
    <w:rsid w:val="002A20AA"/>
    <w:rsid w:val="002A34AD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E67F7"/>
    <w:rsid w:val="002F7379"/>
    <w:rsid w:val="00305C0F"/>
    <w:rsid w:val="003133C3"/>
    <w:rsid w:val="00317430"/>
    <w:rsid w:val="003336F6"/>
    <w:rsid w:val="0033425A"/>
    <w:rsid w:val="003414F7"/>
    <w:rsid w:val="00347650"/>
    <w:rsid w:val="00362D4A"/>
    <w:rsid w:val="003641D9"/>
    <w:rsid w:val="00373F3F"/>
    <w:rsid w:val="00374B80"/>
    <w:rsid w:val="003761AA"/>
    <w:rsid w:val="0037690F"/>
    <w:rsid w:val="0037774B"/>
    <w:rsid w:val="00380320"/>
    <w:rsid w:val="00381FBF"/>
    <w:rsid w:val="0038596B"/>
    <w:rsid w:val="00386743"/>
    <w:rsid w:val="0039250C"/>
    <w:rsid w:val="003B6E49"/>
    <w:rsid w:val="003B7121"/>
    <w:rsid w:val="003C0CA0"/>
    <w:rsid w:val="003C2681"/>
    <w:rsid w:val="003C2C10"/>
    <w:rsid w:val="003C4E9E"/>
    <w:rsid w:val="003C50C6"/>
    <w:rsid w:val="003C6E91"/>
    <w:rsid w:val="003E28AA"/>
    <w:rsid w:val="00402843"/>
    <w:rsid w:val="00403F70"/>
    <w:rsid w:val="004055E5"/>
    <w:rsid w:val="00415092"/>
    <w:rsid w:val="0041761F"/>
    <w:rsid w:val="00422BB0"/>
    <w:rsid w:val="00444C36"/>
    <w:rsid w:val="00464C23"/>
    <w:rsid w:val="00472493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10F0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84A4E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4491"/>
    <w:rsid w:val="005E2D4A"/>
    <w:rsid w:val="005E2F50"/>
    <w:rsid w:val="006125A6"/>
    <w:rsid w:val="00645F87"/>
    <w:rsid w:val="00657B54"/>
    <w:rsid w:val="00666166"/>
    <w:rsid w:val="006703F9"/>
    <w:rsid w:val="006807FE"/>
    <w:rsid w:val="00680886"/>
    <w:rsid w:val="00681AD8"/>
    <w:rsid w:val="00681E71"/>
    <w:rsid w:val="00682B0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3B93"/>
    <w:rsid w:val="007275B5"/>
    <w:rsid w:val="00737B7C"/>
    <w:rsid w:val="0074656F"/>
    <w:rsid w:val="00757EE1"/>
    <w:rsid w:val="00764B06"/>
    <w:rsid w:val="007767A4"/>
    <w:rsid w:val="00784A67"/>
    <w:rsid w:val="00791AC7"/>
    <w:rsid w:val="00795C25"/>
    <w:rsid w:val="007B2429"/>
    <w:rsid w:val="007D48C2"/>
    <w:rsid w:val="007E5FE7"/>
    <w:rsid w:val="007F3EAF"/>
    <w:rsid w:val="007F462A"/>
    <w:rsid w:val="007F4952"/>
    <w:rsid w:val="007F5310"/>
    <w:rsid w:val="008005EF"/>
    <w:rsid w:val="008213A8"/>
    <w:rsid w:val="008226FA"/>
    <w:rsid w:val="0082357D"/>
    <w:rsid w:val="008366E1"/>
    <w:rsid w:val="00847ED3"/>
    <w:rsid w:val="00851655"/>
    <w:rsid w:val="00855EB3"/>
    <w:rsid w:val="00860AE9"/>
    <w:rsid w:val="0086509D"/>
    <w:rsid w:val="00871C58"/>
    <w:rsid w:val="008749BF"/>
    <w:rsid w:val="008972E1"/>
    <w:rsid w:val="008E014C"/>
    <w:rsid w:val="008E0B48"/>
    <w:rsid w:val="008E52A4"/>
    <w:rsid w:val="008E6AB8"/>
    <w:rsid w:val="008F413A"/>
    <w:rsid w:val="009110BB"/>
    <w:rsid w:val="0091783D"/>
    <w:rsid w:val="00927EC7"/>
    <w:rsid w:val="00932FCA"/>
    <w:rsid w:val="00943103"/>
    <w:rsid w:val="009433F9"/>
    <w:rsid w:val="0094520C"/>
    <w:rsid w:val="009578CC"/>
    <w:rsid w:val="00971137"/>
    <w:rsid w:val="0097502C"/>
    <w:rsid w:val="0098146B"/>
    <w:rsid w:val="009B3D00"/>
    <w:rsid w:val="009C1B54"/>
    <w:rsid w:val="009C5B97"/>
    <w:rsid w:val="009D1219"/>
    <w:rsid w:val="009D6518"/>
    <w:rsid w:val="009E0660"/>
    <w:rsid w:val="009E0DA4"/>
    <w:rsid w:val="009E20A4"/>
    <w:rsid w:val="009E7F62"/>
    <w:rsid w:val="009F1729"/>
    <w:rsid w:val="009F2939"/>
    <w:rsid w:val="00A02560"/>
    <w:rsid w:val="00A030DA"/>
    <w:rsid w:val="00A1722E"/>
    <w:rsid w:val="00A2600C"/>
    <w:rsid w:val="00A30BD0"/>
    <w:rsid w:val="00A33046"/>
    <w:rsid w:val="00A33A96"/>
    <w:rsid w:val="00A34D7B"/>
    <w:rsid w:val="00A37E9D"/>
    <w:rsid w:val="00A40269"/>
    <w:rsid w:val="00A4246C"/>
    <w:rsid w:val="00A46C8E"/>
    <w:rsid w:val="00A500FA"/>
    <w:rsid w:val="00A577AF"/>
    <w:rsid w:val="00A600FF"/>
    <w:rsid w:val="00A76D05"/>
    <w:rsid w:val="00A8492D"/>
    <w:rsid w:val="00A87338"/>
    <w:rsid w:val="00A9717A"/>
    <w:rsid w:val="00A9727D"/>
    <w:rsid w:val="00AA1222"/>
    <w:rsid w:val="00AA5D9C"/>
    <w:rsid w:val="00AC1655"/>
    <w:rsid w:val="00AC68FA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4340"/>
    <w:rsid w:val="00BC7D8B"/>
    <w:rsid w:val="00BD0CBC"/>
    <w:rsid w:val="00BD1E30"/>
    <w:rsid w:val="00BE3C8B"/>
    <w:rsid w:val="00BF3FC4"/>
    <w:rsid w:val="00BF5169"/>
    <w:rsid w:val="00C007CB"/>
    <w:rsid w:val="00C05213"/>
    <w:rsid w:val="00C11C4F"/>
    <w:rsid w:val="00C1303F"/>
    <w:rsid w:val="00C25D93"/>
    <w:rsid w:val="00C31F9D"/>
    <w:rsid w:val="00C32F8A"/>
    <w:rsid w:val="00C34FD7"/>
    <w:rsid w:val="00C35234"/>
    <w:rsid w:val="00C72DF4"/>
    <w:rsid w:val="00C76DC7"/>
    <w:rsid w:val="00C80F9E"/>
    <w:rsid w:val="00C85AE3"/>
    <w:rsid w:val="00C920C4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13F40"/>
    <w:rsid w:val="00D30E85"/>
    <w:rsid w:val="00D3168F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6A1F"/>
    <w:rsid w:val="00D90085"/>
    <w:rsid w:val="00DA20B4"/>
    <w:rsid w:val="00DA227C"/>
    <w:rsid w:val="00DB00DA"/>
    <w:rsid w:val="00DB7EE2"/>
    <w:rsid w:val="00DC10C9"/>
    <w:rsid w:val="00DC5385"/>
    <w:rsid w:val="00DE460B"/>
    <w:rsid w:val="00DE50FF"/>
    <w:rsid w:val="00DE5C9E"/>
    <w:rsid w:val="00DF079D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C6E83"/>
    <w:rsid w:val="00ED5F17"/>
    <w:rsid w:val="00EE26BF"/>
    <w:rsid w:val="00EF30EA"/>
    <w:rsid w:val="00EF7F96"/>
    <w:rsid w:val="00F00488"/>
    <w:rsid w:val="00F13412"/>
    <w:rsid w:val="00F234EC"/>
    <w:rsid w:val="00F32F8C"/>
    <w:rsid w:val="00F3342A"/>
    <w:rsid w:val="00F34E7C"/>
    <w:rsid w:val="00F42482"/>
    <w:rsid w:val="00F447C5"/>
    <w:rsid w:val="00F460C5"/>
    <w:rsid w:val="00F50F28"/>
    <w:rsid w:val="00F53242"/>
    <w:rsid w:val="00F60E98"/>
    <w:rsid w:val="00F643E6"/>
    <w:rsid w:val="00F652EF"/>
    <w:rsid w:val="00F741DC"/>
    <w:rsid w:val="00F9339B"/>
    <w:rsid w:val="00F94951"/>
    <w:rsid w:val="00FA4B8C"/>
    <w:rsid w:val="00FA6BDD"/>
    <w:rsid w:val="00FB28E2"/>
    <w:rsid w:val="00FB7D70"/>
    <w:rsid w:val="00FD61C0"/>
    <w:rsid w:val="00FD6646"/>
    <w:rsid w:val="00FE1888"/>
    <w:rsid w:val="00FF0C27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efaultImageDpi w14:val="0"/>
  <w15:docId w15:val="{894C0E2B-5B84-45C8-8DB9-A11D394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C4340"/>
    <w:pPr>
      <w:keepNext/>
      <w:keepLines/>
      <w:numPr>
        <w:numId w:val="33"/>
      </w:numPr>
      <w:spacing w:before="480"/>
      <w:outlineLvl w:val="0"/>
    </w:pPr>
    <w:rPr>
      <w:rFonts w:ascii="Calibri" w:hAnsi="Calibri"/>
      <w:b/>
      <w:bCs/>
      <w:color w:val="525A7D"/>
      <w:sz w:val="32"/>
      <w:szCs w:val="32"/>
      <w:lang w:eastAsia="fi-FI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E460B"/>
    <w:pPr>
      <w:numPr>
        <w:numId w:val="0"/>
      </w:numPr>
      <w:ind w:firstLine="1304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4340"/>
    <w:rPr>
      <w:rFonts w:ascii="Calibri" w:hAnsi="Calibri"/>
      <w:b/>
      <w:bCs/>
      <w:color w:val="525A7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460B"/>
    <w:rPr>
      <w:rFonts w:ascii="Cambria" w:hAnsi="Cambria"/>
      <w:b/>
      <w:bCs/>
      <w:color w:val="525A7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paragraph" w:styleId="NoSpacing">
    <w:name w:val="No Spacing"/>
    <w:link w:val="NoSpacingChar"/>
    <w:uiPriority w:val="1"/>
    <w:qFormat/>
    <w:rsid w:val="00317430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430"/>
    <w:rPr>
      <w:rFonts w:asciiTheme="minorHAnsi" w:eastAsiaTheme="minorEastAsia" w:hAnsiTheme="minorHAnsi" w:cstheme="minorBidi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0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E460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E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803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2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0320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Users\h01272\AppData\Local\Temp\Asiakirjamalli%20logolla-%20esim.%20markkinointitarkoitukseen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b0d6c69db0e6c33fe7f10ba14510876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2A523-986B-49C5-8A34-DBEC811A4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2EAB6F-2F22-4143-B39A-B52564C7D911}">
  <ds:schemaRefs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Asiakirjamalli logolla- esim. markkinointitarkoitukseen</Template>
  <TotalTime>0</TotalTime>
  <Pages>2</Pages>
  <Words>111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&lt;Projektin nimi&gt;</vt:lpstr>
      <vt:lpstr>HELIA</vt:lpstr>
    </vt:vector>
  </TitlesOfParts>
  <Company>HELIA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&lt;Projektin nimi&gt;</dc:title>
  <dc:subject>&lt;Projektin NIMI</dc:subject>
  <dc:creator>Holmström Harto</dc:creator>
  <cp:lastModifiedBy>Holmström Harto</cp:lastModifiedBy>
  <cp:revision>3</cp:revision>
  <cp:lastPrinted>2015-08-04T05:33:00Z</cp:lastPrinted>
  <dcterms:created xsi:type="dcterms:W3CDTF">2019-11-20T11:42:00Z</dcterms:created>
  <dcterms:modified xsi:type="dcterms:W3CDTF">2019-11-20T11:44:00Z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</Properties>
</file>